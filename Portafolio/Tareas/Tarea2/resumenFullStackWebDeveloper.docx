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56AEC" w14:textId="77777777" w:rsidR="00D077E9" w:rsidRDefault="00746935" w:rsidP="00D70D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ED4F614" wp14:editId="0AF13CE1">
            <wp:simplePos x="0" y="0"/>
            <wp:positionH relativeFrom="page">
              <wp:align>left</wp:align>
            </wp:positionH>
            <wp:positionV relativeFrom="paragraph">
              <wp:posOffset>-87077</wp:posOffset>
            </wp:positionV>
            <wp:extent cx="8178104" cy="351075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104" cy="351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373A3AF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AD3AB9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3B92E85" wp14:editId="523A99A7">
                      <wp:extent cx="3259394" cy="1799303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59394" cy="17993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2687D3" w14:textId="77777777" w:rsidR="00D077E9" w:rsidRPr="00D86945" w:rsidRDefault="0036043F" w:rsidP="0036043F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Full Stack Web Developer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3B92E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56.65pt;height:1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" filled="f" stroked="f" strokeweight=".5pt">
                      <v:textbox>
                        <w:txbxContent>
                          <w:p w14:paraId="672687D3" w14:textId="77777777" w:rsidR="00D077E9" w:rsidRPr="00D86945" w:rsidRDefault="0036043F" w:rsidP="0036043F">
                            <w:pPr>
                              <w:pStyle w:val="Ttulo"/>
                            </w:pPr>
                            <w:r>
                              <w:rPr>
                                <w:lang w:bidi="es-ES"/>
                              </w:rPr>
                              <w:t>Full Stack Web Developer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56AF632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D2586BE" wp14:editId="13AEF028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2CA9E8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1319C110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65B45B1" w14:textId="77777777" w:rsidR="00746935" w:rsidRDefault="00746935" w:rsidP="00746935">
            <w:pPr>
              <w:tabs>
                <w:tab w:val="left" w:pos="3474"/>
              </w:tabs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393FECCC" wp14:editId="646C25C6">
                      <wp:simplePos x="0" y="0"/>
                      <wp:positionH relativeFrom="page">
                        <wp:posOffset>-343637</wp:posOffset>
                      </wp:positionH>
                      <wp:positionV relativeFrom="page">
                        <wp:posOffset>-2236101</wp:posOffset>
                      </wp:positionV>
                      <wp:extent cx="3775587" cy="9394723"/>
                      <wp:effectExtent l="0" t="0" r="0" b="0"/>
                      <wp:wrapNone/>
                      <wp:docPr id="9" name="Rectángulo 9" descr="rectángulo blanco para texto en port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5587" cy="93947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941A33" id="Rectángulo 9" o:spid="_x0000_s1026" alt="rectángulo blanco para texto en portada" style="position:absolute;margin-left:-27.05pt;margin-top:-176.05pt;width:297.3pt;height:739.7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" fillcolor="white [3212]" stroked="f" strokeweight="2pt">
                      <w10:wrap anchorx="page" anchory="page"/>
                    </v:rect>
                  </w:pict>
                </mc:Fallback>
              </mc:AlternateContent>
            </w:r>
            <w:r>
              <w:rPr>
                <w:noProof/>
              </w:rPr>
              <w:tab/>
            </w:r>
          </w:p>
          <w:p w14:paraId="268D7E54" w14:textId="77777777" w:rsidR="00746935" w:rsidRDefault="00746935" w:rsidP="00746935">
            <w:pPr>
              <w:tabs>
                <w:tab w:val="left" w:pos="3474"/>
              </w:tabs>
              <w:rPr>
                <w:noProof/>
              </w:rPr>
            </w:pPr>
          </w:p>
          <w:p w14:paraId="1D342D11" w14:textId="77777777" w:rsidR="00746935" w:rsidRDefault="00746935" w:rsidP="00746935">
            <w:pPr>
              <w:tabs>
                <w:tab w:val="left" w:pos="3474"/>
              </w:tabs>
              <w:rPr>
                <w:noProof/>
              </w:rPr>
            </w:pPr>
          </w:p>
          <w:p w14:paraId="75B1A2C4" w14:textId="77777777" w:rsidR="00746935" w:rsidRDefault="00746935" w:rsidP="00746935">
            <w:pPr>
              <w:tabs>
                <w:tab w:val="left" w:pos="3474"/>
              </w:tabs>
              <w:rPr>
                <w:noProof/>
              </w:rPr>
            </w:pPr>
          </w:p>
          <w:p w14:paraId="3ABE1EE2" w14:textId="77777777" w:rsidR="00746935" w:rsidRDefault="00746935" w:rsidP="00746935">
            <w:pPr>
              <w:tabs>
                <w:tab w:val="left" w:pos="3474"/>
              </w:tabs>
              <w:rPr>
                <w:noProof/>
              </w:rPr>
            </w:pPr>
          </w:p>
          <w:p w14:paraId="2AB38A50" w14:textId="77777777" w:rsidR="00746935" w:rsidRDefault="00746935" w:rsidP="00746935">
            <w:pPr>
              <w:tabs>
                <w:tab w:val="left" w:pos="3474"/>
              </w:tabs>
              <w:rPr>
                <w:noProof/>
              </w:rPr>
            </w:pPr>
          </w:p>
          <w:p w14:paraId="44CDDA1B" w14:textId="77777777" w:rsidR="00746935" w:rsidRDefault="00746935" w:rsidP="00746935">
            <w:pPr>
              <w:tabs>
                <w:tab w:val="left" w:pos="3474"/>
              </w:tabs>
              <w:rPr>
                <w:noProof/>
              </w:rPr>
            </w:pPr>
          </w:p>
          <w:p w14:paraId="28351CBF" w14:textId="77777777" w:rsidR="00746935" w:rsidRDefault="00746935" w:rsidP="00746935">
            <w:pPr>
              <w:tabs>
                <w:tab w:val="left" w:pos="3474"/>
              </w:tabs>
              <w:rPr>
                <w:noProof/>
              </w:rPr>
            </w:pPr>
          </w:p>
          <w:p w14:paraId="189C842F" w14:textId="77777777" w:rsidR="00746935" w:rsidRDefault="00746935" w:rsidP="00746935">
            <w:pPr>
              <w:tabs>
                <w:tab w:val="left" w:pos="3474"/>
              </w:tabs>
              <w:rPr>
                <w:noProof/>
              </w:rPr>
            </w:pPr>
          </w:p>
          <w:p w14:paraId="4787CCC6" w14:textId="77777777" w:rsidR="00746935" w:rsidRDefault="00746935" w:rsidP="00746935">
            <w:pPr>
              <w:tabs>
                <w:tab w:val="left" w:pos="3474"/>
              </w:tabs>
              <w:rPr>
                <w:noProof/>
              </w:rPr>
            </w:pPr>
          </w:p>
          <w:p w14:paraId="3FC7AFA1" w14:textId="77777777" w:rsidR="00746935" w:rsidRDefault="00746935" w:rsidP="00746935">
            <w:pPr>
              <w:tabs>
                <w:tab w:val="left" w:pos="3474"/>
              </w:tabs>
              <w:rPr>
                <w:noProof/>
              </w:rPr>
            </w:pPr>
          </w:p>
          <w:p w14:paraId="6AA99C50" w14:textId="77777777" w:rsidR="00746935" w:rsidRDefault="00746935" w:rsidP="00746935">
            <w:pPr>
              <w:tabs>
                <w:tab w:val="left" w:pos="3474"/>
              </w:tabs>
              <w:rPr>
                <w:noProof/>
              </w:rPr>
            </w:pPr>
          </w:p>
          <w:p w14:paraId="07DE8753" w14:textId="77777777" w:rsidR="00746935" w:rsidRDefault="00746935" w:rsidP="00746935">
            <w:pPr>
              <w:tabs>
                <w:tab w:val="left" w:pos="3474"/>
              </w:tabs>
              <w:rPr>
                <w:noProof/>
              </w:rPr>
            </w:pPr>
          </w:p>
          <w:p w14:paraId="7EFA41F5" w14:textId="77777777" w:rsidR="00746935" w:rsidRDefault="0036043F" w:rsidP="0036043F">
            <w:pPr>
              <w:tabs>
                <w:tab w:val="left" w:pos="1463"/>
              </w:tabs>
              <w:rPr>
                <w:noProof/>
              </w:rPr>
            </w:pPr>
            <w:r>
              <w:rPr>
                <w:noProof/>
              </w:rPr>
              <w:tab/>
            </w:r>
          </w:p>
          <w:p w14:paraId="61C146CB" w14:textId="77777777" w:rsidR="00746935" w:rsidRDefault="00746935" w:rsidP="00746935">
            <w:pPr>
              <w:tabs>
                <w:tab w:val="left" w:pos="3474"/>
              </w:tabs>
              <w:rPr>
                <w:noProof/>
              </w:rPr>
            </w:pPr>
          </w:p>
          <w:p w14:paraId="4EC5BE13" w14:textId="77777777" w:rsidR="00746935" w:rsidRDefault="00746935" w:rsidP="0036043F">
            <w:pPr>
              <w:rPr>
                <w:noProof/>
              </w:rPr>
            </w:pPr>
          </w:p>
        </w:tc>
      </w:tr>
      <w:tr w:rsidR="00D077E9" w14:paraId="7B8DA2E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E103457" w14:textId="77777777" w:rsidR="0036043F" w:rsidRDefault="0036043F" w:rsidP="0036043F">
            <w:pPr>
              <w:rPr>
                <w:noProof/>
              </w:rPr>
            </w:pPr>
          </w:p>
          <w:p w14:paraId="2EB4C9EB" w14:textId="77777777" w:rsidR="0036043F" w:rsidRDefault="0036043F" w:rsidP="0036043F">
            <w:pPr>
              <w:rPr>
                <w:noProof/>
              </w:rPr>
            </w:pPr>
          </w:p>
          <w:p w14:paraId="68B30DD1" w14:textId="77777777" w:rsidR="0036043F" w:rsidRDefault="0036043F" w:rsidP="0036043F">
            <w:pPr>
              <w:rPr>
                <w:noProof/>
              </w:rPr>
            </w:pPr>
          </w:p>
          <w:p w14:paraId="3825F5C6" w14:textId="6F20AB52" w:rsidR="0036043F" w:rsidRDefault="00CA58B7" w:rsidP="0036043F">
            <w:pPr>
              <w:rPr>
                <w:noProof/>
              </w:rPr>
            </w:pPr>
            <w:sdt>
              <w:sdtPr>
                <w:rPr>
                  <w:noProof/>
                </w:rPr>
                <w:id w:val="-1158139921"/>
                <w:placeholder>
                  <w:docPart w:val="3D75BB83E1F74D9F9FFBE00362D4D804"/>
                </w:placeholder>
                <w15:appearance w15:val="hidden"/>
              </w:sdtPr>
              <w:sdtEndPr/>
              <w:sdtContent>
                <w:r w:rsidR="0036043F"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 w:rsidR="0036043F"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 w:rsidR="0036043F"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4F4B4E">
                  <w:rPr>
                    <w:rStyle w:val="SubttuloCar"/>
                    <w:b w:val="0"/>
                    <w:noProof/>
                    <w:lang w:bidi="es-ES"/>
                  </w:rPr>
                  <w:t>8 diciembre</w:t>
                </w:r>
                <w:r w:rsidR="0036043F"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sdtContent>
            </w:sdt>
          </w:p>
          <w:p w14:paraId="23528785" w14:textId="77777777" w:rsidR="0036043F" w:rsidRDefault="0036043F" w:rsidP="0036043F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23F20AB4" wp14:editId="179152D7">
                      <wp:extent cx="1493949" cy="0"/>
                      <wp:effectExtent l="0" t="19050" r="30480" b="19050"/>
                      <wp:docPr id="10" name="Conector recto 10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26D5F85" id="Conector recto 10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J3KN++QBAAAk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3025C3F2" w14:textId="77777777" w:rsidR="0036043F" w:rsidRDefault="0036043F" w:rsidP="0036043F">
            <w:pPr>
              <w:rPr>
                <w:noProof/>
                <w:sz w:val="10"/>
                <w:szCs w:val="10"/>
              </w:rPr>
            </w:pPr>
          </w:p>
          <w:p w14:paraId="33DAF175" w14:textId="77777777" w:rsidR="0036043F" w:rsidRDefault="0036043F" w:rsidP="0036043F">
            <w:pPr>
              <w:rPr>
                <w:noProof/>
                <w:sz w:val="10"/>
                <w:szCs w:val="10"/>
              </w:rPr>
            </w:pPr>
          </w:p>
          <w:p w14:paraId="716DE779" w14:textId="77777777" w:rsidR="0036043F" w:rsidRDefault="00CA58B7" w:rsidP="0036043F">
            <w:pPr>
              <w:rPr>
                <w:noProof/>
              </w:rPr>
            </w:pPr>
            <w:sdt>
              <w:sdtPr>
                <w:rPr>
                  <w:noProof/>
                </w:rPr>
                <w:id w:val="1101223599"/>
                <w:placeholder>
                  <w:docPart w:val="9F9E0E55500B413E9121EE86193AE6B8"/>
                </w:placeholder>
                <w15:appearance w15:val="hidden"/>
              </w:sdtPr>
              <w:sdtEndPr/>
              <w:sdtContent>
                <w:r w:rsidR="0036043F">
                  <w:rPr>
                    <w:noProof/>
                  </w:rPr>
                  <w:t>Introducción al desarrollo de páginas Web</w:t>
                </w:r>
              </w:sdtContent>
            </w:sdt>
          </w:p>
          <w:p w14:paraId="20560239" w14:textId="77777777" w:rsidR="0036043F" w:rsidRDefault="0036043F" w:rsidP="0036043F">
            <w:pPr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058778303"/>
                <w:placeholder>
                  <w:docPart w:val="93BAAC6908524084A12BE663FEC76E1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rPr>
                    <w:noProof/>
                  </w:rPr>
                  <w:t>Lery Jazmin Sánchez Calderón</w:t>
                </w:r>
              </w:sdtContent>
            </w:sdt>
          </w:p>
          <w:p w14:paraId="1EA00286" w14:textId="77777777" w:rsidR="00D077E9" w:rsidRPr="00D86945" w:rsidRDefault="00D077E9" w:rsidP="00746935">
            <w:pPr>
              <w:rPr>
                <w:noProof/>
                <w:sz w:val="10"/>
                <w:szCs w:val="10"/>
              </w:rPr>
            </w:pPr>
          </w:p>
        </w:tc>
      </w:tr>
    </w:tbl>
    <w:p w14:paraId="03AF31B1" w14:textId="77777777" w:rsidR="00D077E9" w:rsidRDefault="00746935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23C577" wp14:editId="205B4B63">
                <wp:simplePos x="0" y="0"/>
                <wp:positionH relativeFrom="column">
                  <wp:posOffset>-741844</wp:posOffset>
                </wp:positionH>
                <wp:positionV relativeFrom="page">
                  <wp:posOffset>4321277</wp:posOffset>
                </wp:positionV>
                <wp:extent cx="7760970" cy="6364237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6364237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1A639" id="Rectángulo 2" o:spid="_x0000_s1026" alt="rectángulo de color" style="position:absolute;margin-left:-58.4pt;margin-top:340.25pt;width:611.1pt;height:501.1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73120892" w14:textId="082F0D7E" w:rsidR="00D077E9" w:rsidRDefault="0021162D" w:rsidP="003C5F24">
      <w:pPr>
        <w:pStyle w:val="Ttulo1"/>
        <w:jc w:val="both"/>
        <w:rPr>
          <w:noProof/>
          <w:lang w:bidi="es-ES"/>
        </w:rPr>
      </w:pPr>
      <w:r>
        <w:rPr>
          <w:noProof/>
          <w:lang w:bidi="es-ES"/>
        </w:rPr>
        <w:lastRenderedPageBreak/>
        <w:t>Full Stack Web Developer</w:t>
      </w:r>
    </w:p>
    <w:sdt>
      <w:sdtPr>
        <w:rPr>
          <w:noProof/>
        </w:rPr>
        <w:id w:val="1660650702"/>
        <w:placeholder>
          <w:docPart w:val="4464856DFFCB4306AAF1A206E57D81D3"/>
        </w:placeholder>
        <w15:appearance w15:val="hidden"/>
      </w:sdtPr>
      <w:sdtEndPr>
        <w:rPr>
          <w:rFonts w:eastAsiaTheme="minorEastAsia" w:cstheme="minorBidi"/>
          <w:b/>
          <w:sz w:val="28"/>
          <w:szCs w:val="22"/>
        </w:rPr>
      </w:sdtEndPr>
      <w:sdtContent>
        <w:p w14:paraId="0501B91E" w14:textId="77777777" w:rsidR="00B17508" w:rsidRDefault="00E661A8" w:rsidP="003C5F24">
          <w:pPr>
            <w:pStyle w:val="Ttulo2"/>
            <w:jc w:val="both"/>
            <w:rPr>
              <w:noProof/>
            </w:rPr>
          </w:pPr>
          <w:r>
            <w:rPr>
              <w:noProof/>
            </w:rPr>
            <w:t>Resumen- Guía para convertirse en un Desarrollador Web Full Stack</w:t>
          </w:r>
        </w:p>
        <w:p w14:paraId="38D4310C" w14:textId="75D4EFD5" w:rsidR="00E661A8" w:rsidRPr="00B17508" w:rsidRDefault="00E661A8" w:rsidP="003C5F24">
          <w:pPr>
            <w:jc w:val="both"/>
          </w:pPr>
        </w:p>
      </w:sdtContent>
    </w:sdt>
    <w:p w14:paraId="3F6A79D4" w14:textId="77777777" w:rsidR="00E661A8" w:rsidRDefault="00E661A8" w:rsidP="00C525C5">
      <w:pPr>
        <w:pStyle w:val="Contenido"/>
        <w:jc w:val="both"/>
        <w:rPr>
          <w:noProof/>
        </w:rPr>
      </w:pPr>
      <w:r w:rsidRPr="00E661A8">
        <w:rPr>
          <w:b/>
          <w:bCs/>
          <w:noProof/>
        </w:rPr>
        <w:t>Persona en forma de T:</w:t>
      </w:r>
      <w:r>
        <w:rPr>
          <w:noProof/>
        </w:rPr>
        <w:t xml:space="preserve"> persona con grandes conocimientos en un área y con conocimientos generales en otras áreas de apoyo. Ej. Desarrollador Full Stack</w:t>
      </w:r>
    </w:p>
    <w:p w14:paraId="72D0A1B7" w14:textId="77777777" w:rsidR="00E661A8" w:rsidRDefault="00E661A8" w:rsidP="00C525C5">
      <w:pPr>
        <w:pStyle w:val="Contenido"/>
        <w:jc w:val="both"/>
        <w:rPr>
          <w:noProof/>
        </w:rPr>
      </w:pPr>
    </w:p>
    <w:p w14:paraId="48D8D24E" w14:textId="144B396B" w:rsidR="00E661A8" w:rsidRDefault="00E661A8" w:rsidP="00C525C5">
      <w:pPr>
        <w:pStyle w:val="Contenido"/>
        <w:jc w:val="both"/>
        <w:rPr>
          <w:noProof/>
        </w:rPr>
      </w:pPr>
      <w:r w:rsidRPr="00E661A8">
        <w:rPr>
          <w:b/>
          <w:bCs/>
          <w:noProof/>
        </w:rPr>
        <w:t>Desarrol</w:t>
      </w:r>
      <w:r w:rsidR="00870CC7">
        <w:rPr>
          <w:b/>
          <w:bCs/>
          <w:noProof/>
        </w:rPr>
        <w:t>l</w:t>
      </w:r>
      <w:r w:rsidRPr="00E661A8">
        <w:rPr>
          <w:b/>
          <w:bCs/>
          <w:noProof/>
        </w:rPr>
        <w:t>ador Full Stack:</w:t>
      </w:r>
      <w:r>
        <w:rPr>
          <w:noProof/>
        </w:rPr>
        <w:t xml:space="preserve"> persona que trabaja en el front-end y back-end de una aplicación, asi como tambien en otras áreas (bases de datos, control de versiones…).</w:t>
      </w:r>
    </w:p>
    <w:p w14:paraId="4108D8AC" w14:textId="77777777" w:rsidR="00E661A8" w:rsidRDefault="00E661A8" w:rsidP="00C525C5">
      <w:pPr>
        <w:pStyle w:val="Contenido"/>
        <w:jc w:val="both"/>
        <w:rPr>
          <w:noProof/>
        </w:rPr>
      </w:pPr>
    </w:p>
    <w:p w14:paraId="791B4762" w14:textId="40DC3E81" w:rsidR="006F05C7" w:rsidRPr="00B17508" w:rsidRDefault="00E661A8" w:rsidP="00C525C5">
      <w:pPr>
        <w:pStyle w:val="Contenido"/>
        <w:ind w:firstLine="720"/>
        <w:jc w:val="both"/>
        <w:rPr>
          <w:b/>
          <w:bCs/>
          <w:noProof/>
        </w:rPr>
      </w:pPr>
      <w:r w:rsidRPr="00B17508">
        <w:rPr>
          <w:b/>
          <w:bCs/>
          <w:noProof/>
        </w:rPr>
        <w:t>Habilidades necesarias para ser un Desar</w:t>
      </w:r>
      <w:r w:rsidRPr="00B17508">
        <w:rPr>
          <w:b/>
          <w:bCs/>
          <w:noProof/>
        </w:rPr>
        <w:t>r</w:t>
      </w:r>
      <w:r w:rsidRPr="00B17508">
        <w:rPr>
          <w:b/>
          <w:bCs/>
          <w:noProof/>
        </w:rPr>
        <w:t>ollador Full Stack.</w:t>
      </w:r>
    </w:p>
    <w:p w14:paraId="0C2031FF" w14:textId="4EC5EA09" w:rsidR="00E661A8" w:rsidRPr="00F5349B" w:rsidRDefault="00E661A8" w:rsidP="00C525C5">
      <w:pPr>
        <w:pStyle w:val="Contenido"/>
        <w:numPr>
          <w:ilvl w:val="0"/>
          <w:numId w:val="2"/>
        </w:numPr>
        <w:jc w:val="both"/>
        <w:rPr>
          <w:b/>
          <w:bCs/>
          <w:noProof/>
        </w:rPr>
      </w:pPr>
      <w:r w:rsidRPr="00F5349B">
        <w:rPr>
          <w:b/>
          <w:bCs/>
          <w:noProof/>
        </w:rPr>
        <w:t xml:space="preserve">Front-end: </w:t>
      </w:r>
      <w:r>
        <w:rPr>
          <w:noProof/>
        </w:rPr>
        <w:t xml:space="preserve">Persona encargada de desarrollar las partes de la aplicación en la que los usuarios interactuan con el sistema. </w:t>
      </w:r>
    </w:p>
    <w:p w14:paraId="08E65E62" w14:textId="757CAB48" w:rsidR="00E661A8" w:rsidRDefault="00E661A8" w:rsidP="00C525C5">
      <w:pPr>
        <w:pStyle w:val="Contenido"/>
        <w:ind w:left="1440"/>
        <w:jc w:val="both"/>
        <w:rPr>
          <w:noProof/>
        </w:rPr>
      </w:pPr>
      <w:r>
        <w:rPr>
          <w:noProof/>
        </w:rPr>
        <w:t xml:space="preserve">Las tecnologías principales en este campo son </w:t>
      </w:r>
      <w:r w:rsidR="00F5349B">
        <w:rPr>
          <w:noProof/>
        </w:rPr>
        <w:t>HTML5 , CCS3 y JavaScript, además de conocimientos adicionales de bibliotecas de terceros como jQuery, Angular y ReactJs.</w:t>
      </w:r>
    </w:p>
    <w:p w14:paraId="7DACF136" w14:textId="2A081E27" w:rsidR="00E661A8" w:rsidRPr="00F5349B" w:rsidRDefault="00E661A8" w:rsidP="00C525C5">
      <w:pPr>
        <w:pStyle w:val="Contenido"/>
        <w:numPr>
          <w:ilvl w:val="0"/>
          <w:numId w:val="2"/>
        </w:numPr>
        <w:jc w:val="both"/>
        <w:rPr>
          <w:noProof/>
        </w:rPr>
      </w:pPr>
      <w:r w:rsidRPr="00F5349B">
        <w:rPr>
          <w:b/>
          <w:bCs/>
          <w:noProof/>
        </w:rPr>
        <w:t>Back-end</w:t>
      </w:r>
      <w:r>
        <w:rPr>
          <w:noProof/>
        </w:rPr>
        <w:t>:</w:t>
      </w:r>
      <w:r w:rsidR="00F5349B">
        <w:rPr>
          <w:noProof/>
        </w:rPr>
        <w:t xml:space="preserve"> Persona encargada de realizar las operaciones de la base de datos, aun</w:t>
      </w:r>
      <w:r w:rsidR="00F5349B" w:rsidRPr="00F5349B">
        <w:rPr>
          <w:noProof/>
        </w:rPr>
        <w:t>tenticación de usuarios y lógica de la aplicación.</w:t>
      </w:r>
    </w:p>
    <w:p w14:paraId="14797B76" w14:textId="508FA811" w:rsidR="00F5349B" w:rsidRPr="00F5349B" w:rsidRDefault="00F5349B" w:rsidP="00C525C5">
      <w:pPr>
        <w:pStyle w:val="Contenido"/>
        <w:ind w:left="1440"/>
        <w:jc w:val="both"/>
        <w:rPr>
          <w:noProof/>
        </w:rPr>
      </w:pPr>
      <w:r>
        <w:rPr>
          <w:noProof/>
        </w:rPr>
        <w:t>Las t</w:t>
      </w:r>
      <w:r w:rsidRPr="00F5349B">
        <w:rPr>
          <w:noProof/>
        </w:rPr>
        <w:t>ecnologí</w:t>
      </w:r>
      <w:r>
        <w:rPr>
          <w:noProof/>
        </w:rPr>
        <w:t>as principales en este campo son Java, Python, PHP, Ruby, NodeJs, entre otras.</w:t>
      </w:r>
    </w:p>
    <w:p w14:paraId="6C42036C" w14:textId="1DA376B6" w:rsidR="00E661A8" w:rsidRDefault="00E661A8" w:rsidP="00C525C5">
      <w:pPr>
        <w:pStyle w:val="Contenido"/>
        <w:numPr>
          <w:ilvl w:val="0"/>
          <w:numId w:val="2"/>
        </w:numPr>
        <w:jc w:val="both"/>
        <w:rPr>
          <w:noProof/>
        </w:rPr>
      </w:pPr>
      <w:r w:rsidRPr="00F5349B">
        <w:rPr>
          <w:b/>
          <w:bCs/>
          <w:noProof/>
        </w:rPr>
        <w:t>Base de datos</w:t>
      </w:r>
      <w:r>
        <w:rPr>
          <w:noProof/>
        </w:rPr>
        <w:t>:</w:t>
      </w:r>
      <w:r w:rsidR="00F5349B">
        <w:rPr>
          <w:noProof/>
        </w:rPr>
        <w:t xml:space="preserve"> </w:t>
      </w:r>
      <w:r w:rsidR="002E0368">
        <w:rPr>
          <w:noProof/>
        </w:rPr>
        <w:t>es la parte más importante de la base de datos, la persona encargada de esta parte necesita conocer la división entre las bases de datos relacionales y NoSQL para valorar las situaciones en las que puede utilizar cada una de ellas.</w:t>
      </w:r>
    </w:p>
    <w:p w14:paraId="7A4C5A4F" w14:textId="4C8AE0BB" w:rsidR="00F5349B" w:rsidRDefault="002E0368" w:rsidP="00C525C5">
      <w:pPr>
        <w:pStyle w:val="Contenido"/>
        <w:ind w:left="1440"/>
        <w:jc w:val="both"/>
        <w:rPr>
          <w:noProof/>
        </w:rPr>
      </w:pPr>
      <w:r>
        <w:rPr>
          <w:noProof/>
        </w:rPr>
        <w:t>Además de conocer las bases de datos como MySQL, MongoDB, entre otras.</w:t>
      </w:r>
    </w:p>
    <w:p w14:paraId="6C301304" w14:textId="0EA7ADEB" w:rsidR="00E661A8" w:rsidRDefault="00E661A8" w:rsidP="00C525C5">
      <w:pPr>
        <w:pStyle w:val="Contenido"/>
        <w:numPr>
          <w:ilvl w:val="0"/>
          <w:numId w:val="2"/>
        </w:numPr>
        <w:jc w:val="both"/>
        <w:rPr>
          <w:noProof/>
        </w:rPr>
      </w:pPr>
      <w:r w:rsidRPr="00F5349B">
        <w:rPr>
          <w:b/>
          <w:bCs/>
          <w:noProof/>
        </w:rPr>
        <w:t>Sistema de versiones</w:t>
      </w:r>
      <w:r>
        <w:rPr>
          <w:noProof/>
        </w:rPr>
        <w:t>:</w:t>
      </w:r>
      <w:r w:rsidR="002E0368">
        <w:rPr>
          <w:noProof/>
        </w:rPr>
        <w:t xml:space="preserve"> Un sistema de versiones registra las modificaciones que se realizan en la aplicación. Ej. Git  </w:t>
      </w:r>
    </w:p>
    <w:p w14:paraId="51C7C09D" w14:textId="77777777" w:rsidR="009309BB" w:rsidRDefault="009309BB" w:rsidP="00C525C5">
      <w:pPr>
        <w:pStyle w:val="Contenido"/>
        <w:ind w:left="1440"/>
        <w:jc w:val="both"/>
        <w:rPr>
          <w:noProof/>
        </w:rPr>
      </w:pPr>
    </w:p>
    <w:p w14:paraId="675E2085" w14:textId="56A3AC90" w:rsidR="00E661A8" w:rsidRDefault="009309BB" w:rsidP="00C525C5">
      <w:pPr>
        <w:pStyle w:val="Contenido"/>
        <w:jc w:val="both"/>
        <w:rPr>
          <w:b/>
          <w:bCs/>
          <w:noProof/>
        </w:rPr>
      </w:pPr>
      <w:r w:rsidRPr="00210E9F">
        <w:rPr>
          <w:b/>
          <w:bCs/>
          <w:noProof/>
        </w:rPr>
        <w:t>Pilas de software:</w:t>
      </w:r>
      <w:r w:rsidRPr="009309BB">
        <w:rPr>
          <w:b/>
          <w:bCs/>
          <w:noProof/>
        </w:rPr>
        <w:t xml:space="preserve"> </w:t>
      </w:r>
      <w:r w:rsidR="00B17508">
        <w:rPr>
          <w:noProof/>
        </w:rPr>
        <w:t xml:space="preserve">colección de programas, además del sistema operativo y la aplicación, que se utilizan juntos para obtener un resultado especifico. </w:t>
      </w:r>
      <w:r w:rsidR="00B17508">
        <w:rPr>
          <w:b/>
          <w:bCs/>
          <w:noProof/>
        </w:rPr>
        <w:t xml:space="preserve"> </w:t>
      </w:r>
      <w:r w:rsidR="00B17508" w:rsidRPr="00B17508">
        <w:rPr>
          <w:b/>
          <w:bCs/>
          <w:noProof/>
        </w:rPr>
        <w:t xml:space="preserve"> </w:t>
      </w:r>
    </w:p>
    <w:p w14:paraId="01EEFF5B" w14:textId="0281800E" w:rsidR="00B17508" w:rsidRDefault="00B17508" w:rsidP="00C525C5">
      <w:pPr>
        <w:pStyle w:val="Contenido"/>
        <w:jc w:val="both"/>
        <w:rPr>
          <w:noProof/>
        </w:rPr>
      </w:pPr>
      <w:r w:rsidRPr="00B17508">
        <w:rPr>
          <w:noProof/>
        </w:rPr>
        <w:t xml:space="preserve">La escojencia de la </w:t>
      </w:r>
      <w:r>
        <w:rPr>
          <w:noProof/>
        </w:rPr>
        <w:t>pila dependerá de los objetivos profesionales indiviuduales, proyecto actual, requisitos de la empresa, entre otras.</w:t>
      </w:r>
    </w:p>
    <w:p w14:paraId="3D1A5DA5" w14:textId="37876480" w:rsidR="00E074A1" w:rsidRDefault="00E074A1" w:rsidP="00C525C5">
      <w:pPr>
        <w:pStyle w:val="Contenido"/>
        <w:jc w:val="both"/>
        <w:rPr>
          <w:noProof/>
        </w:rPr>
      </w:pPr>
    </w:p>
    <w:p w14:paraId="60276002" w14:textId="77777777" w:rsidR="00E074A1" w:rsidRDefault="00E074A1" w:rsidP="00C525C5">
      <w:pPr>
        <w:pStyle w:val="Contenido"/>
        <w:jc w:val="both"/>
        <w:rPr>
          <w:noProof/>
        </w:rPr>
      </w:pPr>
    </w:p>
    <w:p w14:paraId="7D6DE845" w14:textId="09871038" w:rsidR="003C5F24" w:rsidRDefault="003C5F24" w:rsidP="00C525C5">
      <w:pPr>
        <w:pStyle w:val="Contenido"/>
        <w:jc w:val="both"/>
        <w:rPr>
          <w:noProof/>
        </w:rPr>
      </w:pPr>
    </w:p>
    <w:p w14:paraId="54AE71B0" w14:textId="619B20F0" w:rsidR="00D847ED" w:rsidRDefault="003C5F24" w:rsidP="00E074A1">
      <w:pPr>
        <w:pStyle w:val="Contenido"/>
        <w:ind w:firstLine="720"/>
        <w:jc w:val="both"/>
        <w:rPr>
          <w:b/>
          <w:bCs/>
          <w:noProof/>
        </w:rPr>
      </w:pPr>
      <w:r w:rsidRPr="003C5F24">
        <w:rPr>
          <w:b/>
          <w:bCs/>
          <w:noProof/>
        </w:rPr>
        <w:lastRenderedPageBreak/>
        <w:t>Algunas pilas famosas:</w:t>
      </w:r>
    </w:p>
    <w:p w14:paraId="44DFD0E2" w14:textId="00ADD67F" w:rsidR="003C5F24" w:rsidRDefault="003C5F24" w:rsidP="00C525C5">
      <w:pPr>
        <w:pStyle w:val="Contenido"/>
        <w:numPr>
          <w:ilvl w:val="0"/>
          <w:numId w:val="3"/>
        </w:numPr>
        <w:jc w:val="both"/>
        <w:rPr>
          <w:b/>
          <w:bCs/>
          <w:noProof/>
        </w:rPr>
      </w:pPr>
      <w:r>
        <w:rPr>
          <w:b/>
          <w:bCs/>
          <w:noProof/>
        </w:rPr>
        <w:t xml:space="preserve">LAMP STACK: </w:t>
      </w:r>
    </w:p>
    <w:p w14:paraId="280A66BB" w14:textId="434C5BD5" w:rsidR="00D847ED" w:rsidRDefault="00D847ED" w:rsidP="00C525C5">
      <w:pPr>
        <w:pStyle w:val="Contenido"/>
        <w:ind w:left="1440"/>
        <w:jc w:val="both"/>
        <w:rPr>
          <w:b/>
          <w:bCs/>
          <w:noProof/>
        </w:rPr>
      </w:pPr>
      <w:r>
        <w:rPr>
          <w:b/>
          <w:bCs/>
          <w:noProof/>
        </w:rPr>
        <w:t>Componentes:</w:t>
      </w:r>
    </w:p>
    <w:p w14:paraId="636BCD9F" w14:textId="3BB5EE3D" w:rsidR="00D847ED" w:rsidRDefault="00D847ED" w:rsidP="00C525C5">
      <w:pPr>
        <w:pStyle w:val="Contenido"/>
        <w:ind w:left="1440" w:firstLine="720"/>
        <w:jc w:val="both"/>
        <w:rPr>
          <w:b/>
          <w:bCs/>
          <w:noProof/>
        </w:rPr>
      </w:pPr>
      <w:r>
        <w:rPr>
          <w:b/>
          <w:bCs/>
          <w:noProof/>
        </w:rPr>
        <w:t xml:space="preserve">Linux: </w:t>
      </w:r>
      <w:r w:rsidRPr="00D847ED">
        <w:rPr>
          <w:noProof/>
        </w:rPr>
        <w:t>sistema operativo</w:t>
      </w:r>
      <w:r>
        <w:rPr>
          <w:b/>
          <w:bCs/>
          <w:noProof/>
        </w:rPr>
        <w:t xml:space="preserve"> </w:t>
      </w:r>
      <w:r w:rsidRPr="00D847ED">
        <w:rPr>
          <w:noProof/>
        </w:rPr>
        <w:t>de código abierto</w:t>
      </w:r>
      <w:r>
        <w:rPr>
          <w:noProof/>
        </w:rPr>
        <w:t>, base del modelo de pila.</w:t>
      </w:r>
      <w:r>
        <w:rPr>
          <w:b/>
          <w:bCs/>
          <w:noProof/>
        </w:rPr>
        <w:t xml:space="preserve"> </w:t>
      </w:r>
    </w:p>
    <w:p w14:paraId="4C876155" w14:textId="1E4FB720" w:rsidR="00D847ED" w:rsidRDefault="00D847ED" w:rsidP="00C525C5">
      <w:pPr>
        <w:pStyle w:val="Contenido"/>
        <w:ind w:left="2160"/>
        <w:jc w:val="both"/>
        <w:rPr>
          <w:b/>
          <w:bCs/>
          <w:noProof/>
        </w:rPr>
      </w:pPr>
      <w:r>
        <w:rPr>
          <w:b/>
          <w:bCs/>
          <w:noProof/>
        </w:rPr>
        <w:t xml:space="preserve">Apache: </w:t>
      </w:r>
      <w:r w:rsidRPr="00D847ED">
        <w:rPr>
          <w:noProof/>
        </w:rPr>
        <w:t>software de servidor web que traduce de los navegadores web al sitio web requerido.</w:t>
      </w:r>
    </w:p>
    <w:p w14:paraId="7EA2D60F" w14:textId="033F9651" w:rsidR="00D847ED" w:rsidRDefault="00D847ED" w:rsidP="00C525C5">
      <w:pPr>
        <w:pStyle w:val="Contenido"/>
        <w:ind w:left="2160"/>
        <w:jc w:val="both"/>
        <w:rPr>
          <w:b/>
          <w:bCs/>
          <w:noProof/>
        </w:rPr>
      </w:pPr>
      <w:r>
        <w:rPr>
          <w:b/>
          <w:bCs/>
          <w:noProof/>
        </w:rPr>
        <w:t xml:space="preserve">MySQL: </w:t>
      </w:r>
      <w:r w:rsidRPr="00D847ED">
        <w:rPr>
          <w:noProof/>
        </w:rPr>
        <w:t>base de datos de código abierto, puede ser consultado por el lenguaje de script para construir un sitio web.</w:t>
      </w:r>
    </w:p>
    <w:p w14:paraId="3B7B54BD" w14:textId="19CCDA18" w:rsidR="00D847ED" w:rsidRPr="00D847ED" w:rsidRDefault="00D847ED" w:rsidP="00C525C5">
      <w:pPr>
        <w:pStyle w:val="Contenido"/>
        <w:ind w:left="1440" w:firstLine="720"/>
        <w:jc w:val="both"/>
        <w:rPr>
          <w:noProof/>
        </w:rPr>
      </w:pPr>
      <w:r>
        <w:rPr>
          <w:b/>
          <w:bCs/>
          <w:noProof/>
        </w:rPr>
        <w:t xml:space="preserve">PHP: </w:t>
      </w:r>
      <w:r w:rsidRPr="00D847ED">
        <w:rPr>
          <w:noProof/>
        </w:rPr>
        <w:t>lenguaje de script abiertodel ado del servidor.</w:t>
      </w:r>
    </w:p>
    <w:p w14:paraId="177A242B" w14:textId="657C790A" w:rsidR="003C5F24" w:rsidRDefault="003C5F24" w:rsidP="00C525C5">
      <w:pPr>
        <w:pStyle w:val="Contenido"/>
        <w:numPr>
          <w:ilvl w:val="0"/>
          <w:numId w:val="3"/>
        </w:numPr>
        <w:jc w:val="both"/>
        <w:rPr>
          <w:b/>
          <w:bCs/>
          <w:noProof/>
        </w:rPr>
      </w:pPr>
      <w:r>
        <w:rPr>
          <w:b/>
          <w:bCs/>
          <w:noProof/>
        </w:rPr>
        <w:t>MEAN STACK</w:t>
      </w:r>
      <w:r w:rsidRPr="004B0C50">
        <w:rPr>
          <w:noProof/>
        </w:rPr>
        <w:t>:</w:t>
      </w:r>
      <w:r w:rsidR="004B0C50" w:rsidRPr="004B0C50">
        <w:rPr>
          <w:noProof/>
        </w:rPr>
        <w:t xml:space="preserve"> basado en tecnologías JavaScript.</w:t>
      </w:r>
    </w:p>
    <w:p w14:paraId="31F7DB3E" w14:textId="350290B1" w:rsidR="004B0C50" w:rsidRDefault="004B0C50" w:rsidP="00C525C5">
      <w:pPr>
        <w:pStyle w:val="Contenido"/>
        <w:ind w:left="1440"/>
        <w:jc w:val="both"/>
        <w:rPr>
          <w:b/>
          <w:bCs/>
          <w:noProof/>
        </w:rPr>
      </w:pPr>
      <w:r>
        <w:rPr>
          <w:b/>
          <w:bCs/>
          <w:noProof/>
        </w:rPr>
        <w:t>Componentes:</w:t>
      </w:r>
    </w:p>
    <w:p w14:paraId="3E75AAAC" w14:textId="699524BF" w:rsidR="004B0C50" w:rsidRPr="00F57017" w:rsidRDefault="00F57017" w:rsidP="00C525C5">
      <w:pPr>
        <w:pStyle w:val="Contenido"/>
        <w:ind w:left="1440" w:firstLine="720"/>
        <w:jc w:val="both"/>
        <w:rPr>
          <w:noProof/>
        </w:rPr>
      </w:pPr>
      <w:r>
        <w:rPr>
          <w:b/>
          <w:bCs/>
          <w:noProof/>
        </w:rPr>
        <w:t xml:space="preserve">MongoDB: </w:t>
      </w:r>
      <w:r w:rsidRPr="00F57017">
        <w:rPr>
          <w:noProof/>
        </w:rPr>
        <w:t>base de datos NoSQL, almacena datos en formato JSON.</w:t>
      </w:r>
    </w:p>
    <w:p w14:paraId="718AA728" w14:textId="7A2A2A87" w:rsidR="00F57017" w:rsidRDefault="00F57017" w:rsidP="00C525C5">
      <w:pPr>
        <w:pStyle w:val="Contenido"/>
        <w:ind w:left="1440"/>
        <w:jc w:val="both"/>
        <w:rPr>
          <w:b/>
          <w:bCs/>
          <w:noProof/>
        </w:rPr>
      </w:pPr>
      <w:r>
        <w:rPr>
          <w:b/>
          <w:bCs/>
          <w:noProof/>
        </w:rPr>
        <w:tab/>
        <w:t xml:space="preserve">Express: </w:t>
      </w:r>
      <w:r w:rsidRPr="00F57017">
        <w:rPr>
          <w:noProof/>
        </w:rPr>
        <w:t>marco de programa web.</w:t>
      </w:r>
    </w:p>
    <w:p w14:paraId="390EDBCD" w14:textId="6E462B38" w:rsidR="00F57017" w:rsidRDefault="00F57017" w:rsidP="00C525C5">
      <w:pPr>
        <w:pStyle w:val="Contenido"/>
        <w:ind w:left="2160"/>
        <w:jc w:val="both"/>
        <w:rPr>
          <w:b/>
          <w:bCs/>
          <w:noProof/>
        </w:rPr>
      </w:pPr>
      <w:r>
        <w:rPr>
          <w:b/>
          <w:bCs/>
          <w:noProof/>
        </w:rPr>
        <w:t xml:space="preserve">Angular.js: </w:t>
      </w:r>
      <w:r w:rsidRPr="00F57017">
        <w:rPr>
          <w:noProof/>
        </w:rPr>
        <w:t>marco para desarrollar programas web HTML5 y JavaScript.</w:t>
      </w:r>
    </w:p>
    <w:p w14:paraId="4A9385DE" w14:textId="4B1C0814" w:rsidR="00F57017" w:rsidRDefault="00F57017" w:rsidP="00C525C5">
      <w:pPr>
        <w:pStyle w:val="Contenido"/>
        <w:ind w:left="1440"/>
        <w:jc w:val="both"/>
        <w:rPr>
          <w:b/>
          <w:bCs/>
          <w:noProof/>
        </w:rPr>
      </w:pPr>
      <w:r>
        <w:rPr>
          <w:b/>
          <w:bCs/>
          <w:noProof/>
        </w:rPr>
        <w:tab/>
        <w:t xml:space="preserve">Node.js: </w:t>
      </w:r>
      <w:r w:rsidRPr="00F57017">
        <w:rPr>
          <w:noProof/>
        </w:rPr>
        <w:t>entorno de ejecución del lado del servidor.</w:t>
      </w:r>
    </w:p>
    <w:p w14:paraId="049DE344" w14:textId="21FAC5CA" w:rsidR="003C5F24" w:rsidRDefault="003C5F24" w:rsidP="00C525C5">
      <w:pPr>
        <w:pStyle w:val="Contenido"/>
        <w:numPr>
          <w:ilvl w:val="0"/>
          <w:numId w:val="3"/>
        </w:numPr>
        <w:jc w:val="both"/>
        <w:rPr>
          <w:b/>
          <w:bCs/>
          <w:noProof/>
        </w:rPr>
      </w:pPr>
      <w:r>
        <w:rPr>
          <w:b/>
          <w:bCs/>
          <w:noProof/>
        </w:rPr>
        <w:t>MERN STACK:</w:t>
      </w:r>
      <w:r w:rsidR="00F57017">
        <w:rPr>
          <w:b/>
          <w:bCs/>
          <w:noProof/>
        </w:rPr>
        <w:t xml:space="preserve"> </w:t>
      </w:r>
      <w:r w:rsidR="00F57017" w:rsidRPr="004B0C50">
        <w:rPr>
          <w:noProof/>
        </w:rPr>
        <w:t>basado en tecnologías JavaScript.</w:t>
      </w:r>
    </w:p>
    <w:p w14:paraId="700E3B1E" w14:textId="14F4E92D" w:rsidR="004B0C50" w:rsidRDefault="004B0C50" w:rsidP="00C525C5">
      <w:pPr>
        <w:pStyle w:val="Contenido"/>
        <w:ind w:left="1440"/>
        <w:jc w:val="both"/>
        <w:rPr>
          <w:b/>
          <w:bCs/>
          <w:noProof/>
        </w:rPr>
      </w:pPr>
      <w:r>
        <w:rPr>
          <w:b/>
          <w:bCs/>
          <w:noProof/>
        </w:rPr>
        <w:t>Componentes:</w:t>
      </w:r>
    </w:p>
    <w:p w14:paraId="12A21122" w14:textId="3F797375" w:rsidR="00F57017" w:rsidRDefault="00F57017" w:rsidP="00C525C5">
      <w:pPr>
        <w:pStyle w:val="Contenido"/>
        <w:ind w:left="1440"/>
        <w:jc w:val="both"/>
        <w:rPr>
          <w:b/>
          <w:bCs/>
          <w:noProof/>
        </w:rPr>
      </w:pPr>
      <w:r>
        <w:rPr>
          <w:b/>
          <w:bCs/>
          <w:noProof/>
        </w:rPr>
        <w:tab/>
        <w:t xml:space="preserve">MongoDB: </w:t>
      </w:r>
      <w:r w:rsidR="00412775" w:rsidRPr="00F57017">
        <w:rPr>
          <w:noProof/>
        </w:rPr>
        <w:t>base de datos NoSQL, almacena datos en formato JSON.</w:t>
      </w:r>
    </w:p>
    <w:p w14:paraId="08338465" w14:textId="4FE94987" w:rsidR="00F57017" w:rsidRDefault="00F57017" w:rsidP="00C525C5">
      <w:pPr>
        <w:pStyle w:val="Contenido"/>
        <w:ind w:left="1440" w:firstLine="720"/>
        <w:jc w:val="both"/>
        <w:rPr>
          <w:b/>
          <w:bCs/>
          <w:noProof/>
        </w:rPr>
      </w:pPr>
      <w:r>
        <w:rPr>
          <w:b/>
          <w:bCs/>
          <w:noProof/>
        </w:rPr>
        <w:t>Express:</w:t>
      </w:r>
      <w:r w:rsidR="00412775">
        <w:rPr>
          <w:b/>
          <w:bCs/>
          <w:noProof/>
        </w:rPr>
        <w:t xml:space="preserve"> </w:t>
      </w:r>
      <w:r w:rsidR="00412775" w:rsidRPr="00F57017">
        <w:rPr>
          <w:noProof/>
        </w:rPr>
        <w:t>marco de programa web.</w:t>
      </w:r>
    </w:p>
    <w:p w14:paraId="259A6BD6" w14:textId="0198F7F0" w:rsidR="00412775" w:rsidRPr="00412775" w:rsidRDefault="00412775" w:rsidP="00C525C5">
      <w:pPr>
        <w:pStyle w:val="Contenido"/>
        <w:ind w:left="2160"/>
        <w:jc w:val="both"/>
        <w:rPr>
          <w:noProof/>
        </w:rPr>
      </w:pPr>
      <w:r>
        <w:rPr>
          <w:b/>
          <w:bCs/>
          <w:noProof/>
        </w:rPr>
        <w:t>React:</w:t>
      </w:r>
      <w:r w:rsidRPr="00412775">
        <w:rPr>
          <w:b/>
          <w:bCs/>
          <w:noProof/>
        </w:rPr>
        <w:t xml:space="preserve"> </w:t>
      </w:r>
      <w:r w:rsidRPr="00412775">
        <w:rPr>
          <w:noProof/>
        </w:rPr>
        <w:t>biblioteca de JavaScript</w:t>
      </w:r>
      <w:r w:rsidRPr="00412775">
        <w:rPr>
          <w:noProof/>
        </w:rPr>
        <w:t xml:space="preserve"> utilizada para crear interfaces de usuario.</w:t>
      </w:r>
    </w:p>
    <w:p w14:paraId="356873B6" w14:textId="77777777" w:rsidR="00412775" w:rsidRDefault="00412775" w:rsidP="00C525C5">
      <w:pPr>
        <w:pStyle w:val="Contenido"/>
        <w:ind w:left="1440" w:firstLine="720"/>
        <w:jc w:val="both"/>
        <w:rPr>
          <w:b/>
          <w:bCs/>
          <w:noProof/>
        </w:rPr>
      </w:pPr>
      <w:r>
        <w:rPr>
          <w:b/>
          <w:bCs/>
          <w:noProof/>
        </w:rPr>
        <w:t xml:space="preserve">Node.js: </w:t>
      </w:r>
      <w:r w:rsidRPr="00F57017">
        <w:rPr>
          <w:noProof/>
        </w:rPr>
        <w:t>entorno de ejecución del lado del servidor.</w:t>
      </w:r>
    </w:p>
    <w:p w14:paraId="56A7A180" w14:textId="34636DC3" w:rsidR="00412775" w:rsidRDefault="00412775" w:rsidP="00C525C5">
      <w:pPr>
        <w:pStyle w:val="Contenido"/>
        <w:ind w:left="1440" w:firstLine="720"/>
        <w:jc w:val="both"/>
        <w:rPr>
          <w:b/>
          <w:bCs/>
          <w:noProof/>
        </w:rPr>
      </w:pPr>
    </w:p>
    <w:p w14:paraId="1AEAEAE7" w14:textId="6576B378" w:rsidR="004B0C50" w:rsidRDefault="00B75606" w:rsidP="00C525C5">
      <w:pPr>
        <w:pStyle w:val="Contenido"/>
        <w:ind w:firstLine="720"/>
        <w:jc w:val="both"/>
        <w:rPr>
          <w:b/>
          <w:bCs/>
          <w:noProof/>
        </w:rPr>
      </w:pPr>
      <w:r>
        <w:rPr>
          <w:b/>
          <w:bCs/>
          <w:noProof/>
        </w:rPr>
        <w:t>Piezas que componen la pila de aplicaciones.</w:t>
      </w:r>
    </w:p>
    <w:p w14:paraId="15CFF670" w14:textId="6FFBA9A5" w:rsidR="00B75606" w:rsidRPr="00870CC7" w:rsidRDefault="00870CC7" w:rsidP="00C525C5">
      <w:pPr>
        <w:pStyle w:val="Contenido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Toma de r</w:t>
      </w:r>
      <w:r w:rsidR="00B75606" w:rsidRPr="00870CC7">
        <w:rPr>
          <w:noProof/>
        </w:rPr>
        <w:t>equisitos comerciales</w:t>
      </w:r>
      <w:r>
        <w:rPr>
          <w:noProof/>
        </w:rPr>
        <w:t>.</w:t>
      </w:r>
    </w:p>
    <w:p w14:paraId="58C51D1C" w14:textId="27A1F92C" w:rsidR="00B75606" w:rsidRPr="00870CC7" w:rsidRDefault="00B75606" w:rsidP="00C525C5">
      <w:pPr>
        <w:pStyle w:val="Contenido"/>
        <w:numPr>
          <w:ilvl w:val="0"/>
          <w:numId w:val="4"/>
        </w:numPr>
        <w:jc w:val="both"/>
        <w:rPr>
          <w:noProof/>
        </w:rPr>
      </w:pPr>
      <w:r w:rsidRPr="00870CC7">
        <w:rPr>
          <w:noProof/>
        </w:rPr>
        <w:t>Diseño de interaz de usuario y la experiencia del usuario:</w:t>
      </w:r>
    </w:p>
    <w:p w14:paraId="0BE0DF1C" w14:textId="36ED1FE2" w:rsidR="00B75606" w:rsidRPr="00870CC7" w:rsidRDefault="00B75606" w:rsidP="00C525C5">
      <w:pPr>
        <w:pStyle w:val="Contenido"/>
        <w:numPr>
          <w:ilvl w:val="0"/>
          <w:numId w:val="4"/>
        </w:numPr>
        <w:jc w:val="both"/>
        <w:rPr>
          <w:noProof/>
        </w:rPr>
      </w:pPr>
      <w:r w:rsidRPr="00870CC7">
        <w:rPr>
          <w:noProof/>
        </w:rPr>
        <w:t>El equipo de Front-end crea un prototipo funcional en HTML, CSS y JacaScript.</w:t>
      </w:r>
    </w:p>
    <w:p w14:paraId="654F0280" w14:textId="2F04237C" w:rsidR="00B75606" w:rsidRPr="00870CC7" w:rsidRDefault="00B75606" w:rsidP="00C525C5">
      <w:pPr>
        <w:pStyle w:val="Contenido"/>
        <w:numPr>
          <w:ilvl w:val="0"/>
          <w:numId w:val="4"/>
        </w:numPr>
        <w:jc w:val="both"/>
        <w:rPr>
          <w:noProof/>
        </w:rPr>
      </w:pPr>
      <w:r w:rsidRPr="00870CC7">
        <w:rPr>
          <w:noProof/>
        </w:rPr>
        <w:t>El equipo de Back-end toma el prototipo funcional y lo integra a un sistema que pueda sobrevivir a miles de solicitudes por minuto produciendo una aplicación escalable.</w:t>
      </w:r>
    </w:p>
    <w:p w14:paraId="560634D4" w14:textId="2E245AE1" w:rsidR="00870CC7" w:rsidRDefault="00B75606" w:rsidP="00C525C5">
      <w:pPr>
        <w:pStyle w:val="Contenido"/>
        <w:numPr>
          <w:ilvl w:val="0"/>
          <w:numId w:val="4"/>
        </w:numPr>
        <w:jc w:val="both"/>
        <w:rPr>
          <w:noProof/>
        </w:rPr>
      </w:pPr>
      <w:r w:rsidRPr="00870CC7">
        <w:rPr>
          <w:noProof/>
        </w:rPr>
        <w:t xml:space="preserve">El equipo de Ops, </w:t>
      </w:r>
      <w:r w:rsidR="00870CC7" w:rsidRPr="00870CC7">
        <w:rPr>
          <w:noProof/>
        </w:rPr>
        <w:t xml:space="preserve">ejecuta la aplicación en el servidor, da mantenimiento al código y si la aplicación falla, reinicia el código, posterior a esto, Data Science comienza a trabajar con los datos almacenados desde el back-end. </w:t>
      </w:r>
    </w:p>
    <w:p w14:paraId="43BF37D0" w14:textId="77777777" w:rsidR="00FA0CB3" w:rsidRPr="00870CC7" w:rsidRDefault="00FA0CB3" w:rsidP="00C525C5">
      <w:pPr>
        <w:pStyle w:val="Contenido"/>
        <w:ind w:left="1800"/>
        <w:jc w:val="both"/>
        <w:rPr>
          <w:noProof/>
        </w:rPr>
      </w:pPr>
    </w:p>
    <w:p w14:paraId="212AC080" w14:textId="6A21EF3E" w:rsidR="009309BB" w:rsidRDefault="00FA0CB3" w:rsidP="00C525C5">
      <w:pPr>
        <w:pStyle w:val="Contenido"/>
        <w:ind w:firstLine="720"/>
        <w:jc w:val="both"/>
        <w:rPr>
          <w:b/>
          <w:bCs/>
          <w:noProof/>
        </w:rPr>
      </w:pPr>
      <w:r>
        <w:rPr>
          <w:b/>
          <w:bCs/>
          <w:noProof/>
        </w:rPr>
        <w:t>Herramientas o lenguajes de programación para cada parte de la pila.</w:t>
      </w:r>
    </w:p>
    <w:p w14:paraId="32E3FDA8" w14:textId="2A63C633" w:rsidR="00FA0CB3" w:rsidRPr="00FA0CB3" w:rsidRDefault="00FA0CB3" w:rsidP="00C525C5">
      <w:pPr>
        <w:pStyle w:val="Contenido"/>
        <w:ind w:firstLine="720"/>
        <w:jc w:val="both"/>
        <w:rPr>
          <w:noProof/>
        </w:rPr>
      </w:pPr>
      <w:r>
        <w:rPr>
          <w:b/>
          <w:bCs/>
          <w:noProof/>
        </w:rPr>
        <w:tab/>
        <w:t xml:space="preserve">Diseño: </w:t>
      </w:r>
      <w:r w:rsidRPr="00FA0CB3">
        <w:rPr>
          <w:noProof/>
        </w:rPr>
        <w:t>Photoshop, Sketch, pizarras y papel.</w:t>
      </w:r>
    </w:p>
    <w:p w14:paraId="50B756B6" w14:textId="4E621D77" w:rsidR="00FA0CB3" w:rsidRDefault="00FA0CB3" w:rsidP="00C525C5">
      <w:pPr>
        <w:pStyle w:val="Contenido"/>
        <w:ind w:left="1440"/>
        <w:jc w:val="both"/>
        <w:rPr>
          <w:noProof/>
        </w:rPr>
      </w:pPr>
      <w:r>
        <w:rPr>
          <w:b/>
          <w:bCs/>
          <w:noProof/>
        </w:rPr>
        <w:t xml:space="preserve">Front-end: </w:t>
      </w:r>
      <w:r w:rsidRPr="00FA0CB3">
        <w:rPr>
          <w:noProof/>
        </w:rPr>
        <w:t>HTML, CSS y JavaScript, dentro de JavaScript jQuery, Angular, React, Backbone.</w:t>
      </w:r>
    </w:p>
    <w:p w14:paraId="25114E40" w14:textId="2C068036" w:rsidR="00FA0CB3" w:rsidRDefault="00FA0CB3" w:rsidP="00C525C5">
      <w:pPr>
        <w:pStyle w:val="Contenido"/>
        <w:ind w:left="1440"/>
        <w:jc w:val="both"/>
        <w:rPr>
          <w:b/>
          <w:bCs/>
          <w:noProof/>
        </w:rPr>
      </w:pPr>
      <w:r>
        <w:rPr>
          <w:b/>
          <w:bCs/>
          <w:noProof/>
        </w:rPr>
        <w:t xml:space="preserve">Back-end: </w:t>
      </w:r>
      <w:r w:rsidRPr="00FA0CB3">
        <w:rPr>
          <w:noProof/>
        </w:rPr>
        <w:t>Java, JavaScript con Node, Ruby and Rails, Python y Django, .NET.</w:t>
      </w:r>
    </w:p>
    <w:p w14:paraId="107156B6" w14:textId="70D063FC" w:rsidR="00FA0CB3" w:rsidRDefault="00C525C5" w:rsidP="00C525C5">
      <w:pPr>
        <w:pStyle w:val="Contenido"/>
        <w:ind w:left="1440"/>
        <w:jc w:val="both"/>
        <w:rPr>
          <w:b/>
          <w:bCs/>
          <w:noProof/>
        </w:rPr>
      </w:pPr>
      <w:r>
        <w:rPr>
          <w:b/>
          <w:bCs/>
          <w:noProof/>
        </w:rPr>
        <w:t xml:space="preserve">Base de datos: </w:t>
      </w:r>
      <w:r w:rsidRPr="00C525C5">
        <w:rPr>
          <w:noProof/>
        </w:rPr>
        <w:t>SQL( PostgreSQL, MySQL) o NoSQL.</w:t>
      </w:r>
      <w:r>
        <w:rPr>
          <w:b/>
          <w:bCs/>
          <w:noProof/>
        </w:rPr>
        <w:t xml:space="preserve"> </w:t>
      </w:r>
    </w:p>
    <w:p w14:paraId="0598B057" w14:textId="065A0EE3" w:rsidR="00C525C5" w:rsidRDefault="00C525C5" w:rsidP="00C525C5">
      <w:pPr>
        <w:pStyle w:val="Contenido"/>
        <w:ind w:left="1440"/>
        <w:jc w:val="both"/>
        <w:rPr>
          <w:noProof/>
        </w:rPr>
      </w:pPr>
      <w:r>
        <w:rPr>
          <w:b/>
          <w:bCs/>
          <w:noProof/>
        </w:rPr>
        <w:t xml:space="preserve">Ops: </w:t>
      </w:r>
      <w:r w:rsidRPr="00C525C5">
        <w:rPr>
          <w:noProof/>
        </w:rPr>
        <w:t xml:space="preserve">Linux la mayor parte del tiempo. </w:t>
      </w:r>
    </w:p>
    <w:p w14:paraId="47F9CC24" w14:textId="3FB3DC94" w:rsidR="00C525C5" w:rsidRDefault="00C525C5" w:rsidP="00C525C5">
      <w:pPr>
        <w:pStyle w:val="Contenido"/>
        <w:ind w:left="1440"/>
        <w:jc w:val="both"/>
        <w:rPr>
          <w:noProof/>
        </w:rPr>
      </w:pPr>
      <w:r>
        <w:rPr>
          <w:b/>
          <w:bCs/>
          <w:noProof/>
        </w:rPr>
        <w:t>Datos:</w:t>
      </w:r>
      <w:r>
        <w:rPr>
          <w:noProof/>
        </w:rPr>
        <w:t xml:space="preserve"> SQL.</w:t>
      </w:r>
    </w:p>
    <w:p w14:paraId="7221F879" w14:textId="77777777" w:rsidR="00C525C5" w:rsidRPr="00C525C5" w:rsidRDefault="00C525C5" w:rsidP="00C525C5">
      <w:pPr>
        <w:pStyle w:val="Contenido"/>
        <w:jc w:val="both"/>
        <w:rPr>
          <w:noProof/>
        </w:rPr>
      </w:pPr>
    </w:p>
    <w:p w14:paraId="03ECC2AC" w14:textId="0C6038D8" w:rsidR="00FA0CB3" w:rsidRDefault="00C525C5" w:rsidP="00C525C5">
      <w:pPr>
        <w:pStyle w:val="Contenido"/>
        <w:ind w:firstLine="720"/>
        <w:jc w:val="both"/>
        <w:rPr>
          <w:b/>
          <w:bCs/>
          <w:noProof/>
        </w:rPr>
      </w:pPr>
      <w:r>
        <w:rPr>
          <w:b/>
          <w:bCs/>
          <w:noProof/>
        </w:rPr>
        <w:t>¿C</w:t>
      </w:r>
      <w:r w:rsidR="00210E9F">
        <w:rPr>
          <w:b/>
          <w:bCs/>
          <w:noProof/>
        </w:rPr>
        <w:t>ó</w:t>
      </w:r>
      <w:r>
        <w:rPr>
          <w:b/>
          <w:bCs/>
          <w:noProof/>
        </w:rPr>
        <w:t>mo elegir la parte especifica de la pila adecuada para trabajar?</w:t>
      </w:r>
    </w:p>
    <w:p w14:paraId="23DFA959" w14:textId="14342041" w:rsidR="00C525C5" w:rsidRDefault="00C525C5" w:rsidP="00C525C5">
      <w:pPr>
        <w:pStyle w:val="Contenido"/>
        <w:ind w:left="720"/>
        <w:jc w:val="both"/>
        <w:rPr>
          <w:noProof/>
        </w:rPr>
      </w:pPr>
      <w:r w:rsidRPr="00C525C5">
        <w:rPr>
          <w:noProof/>
        </w:rPr>
        <w:t xml:space="preserve">La ciencia de datos es la más sencilla. Las personas en este campo tienen titulos de maestría y doctorado en datos, estadisticas y matematicas. </w:t>
      </w:r>
    </w:p>
    <w:p w14:paraId="2EC6149D" w14:textId="333FCE5C" w:rsidR="00C525C5" w:rsidRDefault="00C525C5" w:rsidP="00C525C5">
      <w:pPr>
        <w:pStyle w:val="Contenido"/>
        <w:ind w:left="720"/>
        <w:jc w:val="both"/>
        <w:rPr>
          <w:noProof/>
        </w:rPr>
      </w:pPr>
      <w:r>
        <w:rPr>
          <w:noProof/>
        </w:rPr>
        <w:t>Para trabajar como gerente del producto se  recomienda trabajar 2-3 años como back-end o front-end y una vez que se tiene un conocimiento de como trabaja cada parte y despues pasarse a gestion de productos.</w:t>
      </w:r>
    </w:p>
    <w:p w14:paraId="31DC658E" w14:textId="0B7F4D38" w:rsidR="00C525C5" w:rsidRDefault="00C525C5" w:rsidP="00C525C5">
      <w:pPr>
        <w:pStyle w:val="Contenido"/>
        <w:ind w:left="720"/>
        <w:jc w:val="both"/>
        <w:rPr>
          <w:noProof/>
        </w:rPr>
      </w:pPr>
    </w:p>
    <w:p w14:paraId="4E72C348" w14:textId="0A49BABF" w:rsidR="00C525C5" w:rsidRDefault="00210E9F" w:rsidP="0073378D">
      <w:pPr>
        <w:pStyle w:val="Contenido"/>
        <w:ind w:left="720"/>
        <w:jc w:val="both"/>
        <w:rPr>
          <w:b/>
          <w:bCs/>
          <w:noProof/>
        </w:rPr>
      </w:pPr>
      <w:r w:rsidRPr="00210E9F">
        <w:rPr>
          <w:b/>
          <w:bCs/>
          <w:noProof/>
        </w:rPr>
        <w:t xml:space="preserve">¿Cómo elegir un lenguaje de programacion que se pueda utilizar? </w:t>
      </w:r>
    </w:p>
    <w:p w14:paraId="3D1B036B" w14:textId="0B0B5341" w:rsidR="00C525C5" w:rsidRDefault="00210E9F" w:rsidP="00210E9F">
      <w:pPr>
        <w:pStyle w:val="Contenido"/>
        <w:ind w:left="720"/>
        <w:jc w:val="both"/>
        <w:rPr>
          <w:noProof/>
        </w:rPr>
      </w:pPr>
      <w:r w:rsidRPr="00210E9F">
        <w:rPr>
          <w:noProof/>
        </w:rPr>
        <w:t>Elegir un lenguaje de programación y mantenerse estudiando dicho lenguaje</w:t>
      </w:r>
      <w:r>
        <w:rPr>
          <w:noProof/>
        </w:rPr>
        <w:t>, principalmente para tener un proceso sólido de creacion de software y pueda ser replicado en otros lenguajes.</w:t>
      </w:r>
    </w:p>
    <w:p w14:paraId="431D4CB6" w14:textId="5614BF7A" w:rsidR="00210E9F" w:rsidRDefault="00210E9F" w:rsidP="00210E9F">
      <w:pPr>
        <w:pStyle w:val="Contenido"/>
        <w:ind w:left="720"/>
        <w:jc w:val="both"/>
        <w:rPr>
          <w:noProof/>
        </w:rPr>
      </w:pPr>
    </w:p>
    <w:p w14:paraId="395E08EB" w14:textId="6788DF22" w:rsidR="00210E9F" w:rsidRDefault="00210E9F" w:rsidP="00210E9F">
      <w:pPr>
        <w:pStyle w:val="Contenido"/>
        <w:jc w:val="both"/>
        <w:rPr>
          <w:noProof/>
        </w:rPr>
      </w:pPr>
    </w:p>
    <w:p w14:paraId="2BC5F8AF" w14:textId="53FC1F4D" w:rsidR="00AF643A" w:rsidRPr="0073378D" w:rsidRDefault="00210E9F" w:rsidP="00210E9F">
      <w:pPr>
        <w:pStyle w:val="Contenido"/>
        <w:jc w:val="both"/>
        <w:rPr>
          <w:noProof/>
        </w:rPr>
      </w:pPr>
      <w:r w:rsidRPr="00210E9F">
        <w:rPr>
          <w:b/>
          <w:bCs/>
          <w:noProof/>
        </w:rPr>
        <w:t>Opinion personal:</w:t>
      </w:r>
      <w:r w:rsidR="00AF643A">
        <w:rPr>
          <w:b/>
          <w:bCs/>
          <w:noProof/>
        </w:rPr>
        <w:t xml:space="preserve"> </w:t>
      </w:r>
    </w:p>
    <w:p w14:paraId="5274C104" w14:textId="174B8CD4" w:rsidR="00AF643A" w:rsidRPr="0073378D" w:rsidRDefault="0073378D" w:rsidP="00210E9F">
      <w:pPr>
        <w:pStyle w:val="Contenido"/>
        <w:jc w:val="both"/>
        <w:rPr>
          <w:noProof/>
        </w:rPr>
      </w:pPr>
      <w:r w:rsidRPr="0073378D">
        <w:rPr>
          <w:noProof/>
        </w:rPr>
        <w:t xml:space="preserve">Las partes </w:t>
      </w:r>
      <w:r>
        <w:rPr>
          <w:noProof/>
        </w:rPr>
        <w:t>del desarrollo de aplicaciones en las que me gustaría especializarme son diseño, front-end y back-end,  esto, por que me parece más interesante o entretenido para desarrollar, además de la parte de interac</w:t>
      </w:r>
      <w:r w:rsidR="00890CCC">
        <w:rPr>
          <w:noProof/>
        </w:rPr>
        <w:t>ción</w:t>
      </w:r>
      <w:r>
        <w:rPr>
          <w:noProof/>
        </w:rPr>
        <w:t xml:space="preserve"> con el usuario</w:t>
      </w:r>
      <w:r w:rsidR="00890CCC">
        <w:rPr>
          <w:noProof/>
        </w:rPr>
        <w:t>.</w:t>
      </w:r>
    </w:p>
    <w:p w14:paraId="5FFB5EF9" w14:textId="497761C1" w:rsidR="00AF643A" w:rsidRDefault="00AF643A" w:rsidP="00210E9F">
      <w:pPr>
        <w:pStyle w:val="Contenido"/>
        <w:jc w:val="both"/>
        <w:rPr>
          <w:b/>
          <w:bCs/>
          <w:noProof/>
        </w:rPr>
      </w:pPr>
    </w:p>
    <w:p w14:paraId="03EE0727" w14:textId="5D951512" w:rsidR="00AF643A" w:rsidRDefault="00AF643A" w:rsidP="00210E9F">
      <w:pPr>
        <w:pStyle w:val="Contenido"/>
        <w:jc w:val="both"/>
        <w:rPr>
          <w:b/>
          <w:bCs/>
          <w:noProof/>
        </w:rPr>
      </w:pPr>
    </w:p>
    <w:p w14:paraId="3B562C54" w14:textId="73EF75B8" w:rsidR="00AF643A" w:rsidRDefault="00AF643A" w:rsidP="00210E9F">
      <w:pPr>
        <w:pStyle w:val="Contenido"/>
        <w:jc w:val="both"/>
        <w:rPr>
          <w:b/>
          <w:bCs/>
          <w:noProof/>
        </w:rPr>
      </w:pPr>
    </w:p>
    <w:p w14:paraId="44840091" w14:textId="171683BC" w:rsidR="00AF643A" w:rsidRDefault="00AF643A" w:rsidP="00210E9F">
      <w:pPr>
        <w:pStyle w:val="Contenido"/>
        <w:jc w:val="both"/>
        <w:rPr>
          <w:b/>
          <w:bCs/>
          <w:noProof/>
        </w:rPr>
      </w:pPr>
    </w:p>
    <w:p w14:paraId="55C87A98" w14:textId="0713F502" w:rsidR="00AF643A" w:rsidRDefault="00AF643A" w:rsidP="00210E9F">
      <w:pPr>
        <w:pStyle w:val="Contenido"/>
        <w:jc w:val="both"/>
        <w:rPr>
          <w:b/>
          <w:bCs/>
          <w:noProof/>
        </w:rPr>
      </w:pPr>
    </w:p>
    <w:p w14:paraId="23AB14C3" w14:textId="754837CE" w:rsidR="00AF643A" w:rsidRDefault="00AF643A" w:rsidP="00210E9F">
      <w:pPr>
        <w:pStyle w:val="Contenido"/>
        <w:jc w:val="both"/>
        <w:rPr>
          <w:b/>
          <w:bCs/>
          <w:noProof/>
        </w:rPr>
      </w:pPr>
    </w:p>
    <w:p w14:paraId="6E91D82A" w14:textId="6C1EA6AF" w:rsidR="00AF643A" w:rsidRDefault="00AF643A" w:rsidP="00210E9F">
      <w:pPr>
        <w:pStyle w:val="Contenido"/>
        <w:jc w:val="both"/>
        <w:rPr>
          <w:b/>
          <w:bCs/>
          <w:noProof/>
        </w:rPr>
      </w:pPr>
    </w:p>
    <w:p w14:paraId="6EED8946" w14:textId="29B82C74" w:rsidR="00AF643A" w:rsidRDefault="00AF643A" w:rsidP="00210E9F">
      <w:pPr>
        <w:pStyle w:val="Contenido"/>
        <w:jc w:val="both"/>
        <w:rPr>
          <w:b/>
          <w:bCs/>
          <w:noProof/>
        </w:rPr>
      </w:pPr>
    </w:p>
    <w:p w14:paraId="198E38E2" w14:textId="0028E84F" w:rsidR="00AF643A" w:rsidRDefault="00AF643A" w:rsidP="00210E9F">
      <w:pPr>
        <w:pStyle w:val="Contenido"/>
        <w:jc w:val="both"/>
        <w:rPr>
          <w:b/>
          <w:bCs/>
          <w:noProof/>
        </w:rPr>
      </w:pPr>
    </w:p>
    <w:p w14:paraId="3C64C6A3" w14:textId="77777777" w:rsidR="00AF643A" w:rsidRPr="00210E9F" w:rsidRDefault="00AF643A" w:rsidP="00210E9F">
      <w:pPr>
        <w:pStyle w:val="Contenido"/>
        <w:jc w:val="both"/>
        <w:rPr>
          <w:b/>
          <w:bCs/>
          <w:noProof/>
        </w:rPr>
      </w:pPr>
    </w:p>
    <w:p w14:paraId="179C77A6" w14:textId="66B004D8" w:rsidR="00210E9F" w:rsidRPr="00210E9F" w:rsidRDefault="00210E9F" w:rsidP="00210E9F">
      <w:pPr>
        <w:pStyle w:val="Contenido"/>
        <w:jc w:val="both"/>
        <w:rPr>
          <w:b/>
          <w:bCs/>
          <w:noProof/>
        </w:rPr>
      </w:pPr>
      <w:r w:rsidRPr="00210E9F">
        <w:rPr>
          <w:b/>
          <w:bCs/>
          <w:noProof/>
        </w:rPr>
        <w:t>Referen</w:t>
      </w:r>
      <w:r>
        <w:rPr>
          <w:b/>
          <w:bCs/>
          <w:noProof/>
        </w:rPr>
        <w:t>cias</w:t>
      </w:r>
      <w:r w:rsidR="0073378D">
        <w:rPr>
          <w:b/>
          <w:bCs/>
          <w:noProof/>
        </w:rPr>
        <w:t>:</w:t>
      </w:r>
    </w:p>
    <w:p w14:paraId="68A6D333" w14:textId="77777777" w:rsidR="00210E9F" w:rsidRPr="00AF643A" w:rsidRDefault="00210E9F" w:rsidP="00AF643A">
      <w:pPr>
        <w:pStyle w:val="NormalWeb"/>
        <w:spacing w:line="360" w:lineRule="auto"/>
        <w:ind w:left="450" w:hanging="45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F643A">
        <w:rPr>
          <w:rFonts w:asciiTheme="minorHAnsi" w:hAnsiTheme="minorHAnsi" w:cstheme="minorHAnsi"/>
          <w:color w:val="000000"/>
          <w:sz w:val="28"/>
          <w:szCs w:val="28"/>
        </w:rPr>
        <w:t>Eggleston</w:t>
      </w:r>
      <w:proofErr w:type="spellEnd"/>
      <w:r w:rsidRPr="00AF643A">
        <w:rPr>
          <w:rFonts w:asciiTheme="minorHAnsi" w:hAnsiTheme="minorHAnsi" w:cstheme="minorHAnsi"/>
          <w:color w:val="000000"/>
          <w:sz w:val="28"/>
          <w:szCs w:val="28"/>
        </w:rPr>
        <w:t>, L. (2017). </w:t>
      </w:r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Can a full </w:t>
      </w:r>
      <w:proofErr w:type="spellStart"/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>stack</w:t>
      </w:r>
      <w:proofErr w:type="spellEnd"/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>developer</w:t>
      </w:r>
      <w:proofErr w:type="spellEnd"/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>exist</w:t>
      </w:r>
      <w:proofErr w:type="spellEnd"/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>?</w:t>
      </w:r>
      <w:r w:rsidRPr="00AF643A">
        <w:rPr>
          <w:rFonts w:asciiTheme="minorHAnsi" w:hAnsiTheme="minorHAnsi" w:cstheme="minorHAnsi"/>
          <w:color w:val="000000"/>
          <w:sz w:val="28"/>
          <w:szCs w:val="28"/>
        </w:rPr>
        <w:t>.</w:t>
      </w:r>
      <w:proofErr w:type="gramEnd"/>
      <w:r w:rsidRPr="00AF643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F643A">
        <w:rPr>
          <w:rFonts w:asciiTheme="minorHAnsi" w:hAnsiTheme="minorHAnsi" w:cstheme="minorHAnsi"/>
          <w:color w:val="000000"/>
          <w:sz w:val="28"/>
          <w:szCs w:val="28"/>
        </w:rPr>
        <w:t>Retrieved</w:t>
      </w:r>
      <w:proofErr w:type="spellEnd"/>
      <w:r w:rsidRPr="00AF643A">
        <w:rPr>
          <w:rFonts w:asciiTheme="minorHAnsi" w:hAnsiTheme="minorHAnsi" w:cstheme="minorHAnsi"/>
          <w:color w:val="000000"/>
          <w:sz w:val="28"/>
          <w:szCs w:val="28"/>
        </w:rPr>
        <w:t xml:space="preserve"> from </w:t>
      </w:r>
      <w:hyperlink r:id="rId9" w:anchor="ProgrammingLanguagesinthe%22Stack%22" w:tgtFrame="_blank" w:history="1">
        <w:r w:rsidRPr="00AF643A">
          <w:rPr>
            <w:rStyle w:val="Hipervnculo"/>
            <w:rFonts w:asciiTheme="minorHAnsi" w:hAnsiTheme="minorHAnsi" w:cstheme="minorHAnsi"/>
            <w:sz w:val="28"/>
            <w:szCs w:val="28"/>
          </w:rPr>
          <w:t>https://www.coursereport.com/blog/full-stack-developer-vs-specializing-within-the-web-stack#ProgrammingLanguagesinthe%22Stack%22</w:t>
        </w:r>
      </w:hyperlink>
      <w:bookmarkStart w:id="0" w:name="_GoBack"/>
      <w:bookmarkEnd w:id="0"/>
    </w:p>
    <w:p w14:paraId="630138B2" w14:textId="77777777" w:rsidR="00210E9F" w:rsidRPr="00AF643A" w:rsidRDefault="00210E9F" w:rsidP="00AF643A">
      <w:pPr>
        <w:pStyle w:val="NormalWeb"/>
        <w:spacing w:line="360" w:lineRule="auto"/>
        <w:ind w:left="450" w:hanging="45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F643A">
        <w:rPr>
          <w:rFonts w:asciiTheme="minorHAnsi" w:hAnsiTheme="minorHAnsi" w:cstheme="minorHAnsi"/>
          <w:color w:val="000000"/>
          <w:sz w:val="28"/>
          <w:szCs w:val="28"/>
        </w:rPr>
        <w:t>GeeksForGeeks.</w:t>
      </w:r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>How</w:t>
      </w:r>
      <w:proofErr w:type="spellEnd"/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to </w:t>
      </w:r>
      <w:proofErr w:type="spellStart"/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>become</w:t>
      </w:r>
      <w:proofErr w:type="spellEnd"/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a full </w:t>
      </w:r>
      <w:proofErr w:type="spellStart"/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>stack</w:t>
      </w:r>
      <w:proofErr w:type="spellEnd"/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web </w:t>
      </w:r>
      <w:proofErr w:type="spellStart"/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>developer</w:t>
      </w:r>
      <w:proofErr w:type="spellEnd"/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in </w:t>
      </w:r>
      <w:proofErr w:type="gramStart"/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>2019 :</w:t>
      </w:r>
      <w:proofErr w:type="gramEnd"/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A complete </w:t>
      </w:r>
      <w:proofErr w:type="spellStart"/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>guide</w:t>
      </w:r>
      <w:proofErr w:type="spellEnd"/>
      <w:r w:rsidRPr="00AF643A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  <w:proofErr w:type="spellStart"/>
      <w:r w:rsidRPr="00AF643A">
        <w:rPr>
          <w:rFonts w:asciiTheme="minorHAnsi" w:hAnsiTheme="minorHAnsi" w:cstheme="minorHAnsi"/>
          <w:color w:val="000000"/>
          <w:sz w:val="28"/>
          <w:szCs w:val="28"/>
        </w:rPr>
        <w:t>Retrieved</w:t>
      </w:r>
      <w:proofErr w:type="spellEnd"/>
      <w:r w:rsidRPr="00AF643A">
        <w:rPr>
          <w:rFonts w:asciiTheme="minorHAnsi" w:hAnsiTheme="minorHAnsi" w:cstheme="minorHAnsi"/>
          <w:color w:val="000000"/>
          <w:sz w:val="28"/>
          <w:szCs w:val="28"/>
        </w:rPr>
        <w:t xml:space="preserve"> from </w:t>
      </w:r>
      <w:hyperlink r:id="rId10" w:tgtFrame="_blank" w:history="1">
        <w:r w:rsidRPr="00AF643A">
          <w:rPr>
            <w:rStyle w:val="Hipervnculo"/>
            <w:rFonts w:asciiTheme="minorHAnsi" w:hAnsiTheme="minorHAnsi" w:cstheme="minorHAnsi"/>
            <w:sz w:val="28"/>
            <w:szCs w:val="28"/>
          </w:rPr>
          <w:t>https://www.geeksforgeeks.org/how-to-become-a-full-stack-web-developer-in-2019-a-complete-guide/</w:t>
        </w:r>
      </w:hyperlink>
    </w:p>
    <w:p w14:paraId="40E8F774" w14:textId="77777777" w:rsidR="00210E9F" w:rsidRPr="00AF643A" w:rsidRDefault="00210E9F" w:rsidP="00AF643A">
      <w:pPr>
        <w:pStyle w:val="NormalWeb"/>
        <w:spacing w:line="360" w:lineRule="auto"/>
        <w:ind w:left="450" w:hanging="45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F643A">
        <w:rPr>
          <w:rFonts w:asciiTheme="minorHAnsi" w:hAnsiTheme="minorHAnsi" w:cstheme="minorHAnsi"/>
          <w:color w:val="000000"/>
          <w:sz w:val="28"/>
          <w:szCs w:val="28"/>
        </w:rPr>
        <w:t>Hacker Noon.</w:t>
      </w:r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6 </w:t>
      </w:r>
      <w:proofErr w:type="spellStart"/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>essential</w:t>
      </w:r>
      <w:proofErr w:type="spellEnd"/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>tips</w:t>
      </w:r>
      <w:proofErr w:type="spellEnd"/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>on</w:t>
      </w:r>
      <w:proofErr w:type="spellEnd"/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>how</w:t>
      </w:r>
      <w:proofErr w:type="spellEnd"/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to </w:t>
      </w:r>
      <w:proofErr w:type="spellStart"/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>become</w:t>
      </w:r>
      <w:proofErr w:type="spellEnd"/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gramStart"/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>a full</w:t>
      </w:r>
      <w:proofErr w:type="gramEnd"/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>stack</w:t>
      </w:r>
      <w:proofErr w:type="spellEnd"/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AF643A">
        <w:rPr>
          <w:rFonts w:asciiTheme="minorHAnsi" w:hAnsiTheme="minorHAnsi" w:cstheme="minorHAnsi"/>
          <w:b/>
          <w:bCs/>
          <w:color w:val="000000"/>
          <w:sz w:val="28"/>
          <w:szCs w:val="28"/>
        </w:rPr>
        <w:t>developer</w:t>
      </w:r>
      <w:proofErr w:type="spellEnd"/>
      <w:r w:rsidRPr="00AF643A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  <w:proofErr w:type="spellStart"/>
      <w:r w:rsidRPr="00AF643A">
        <w:rPr>
          <w:rFonts w:asciiTheme="minorHAnsi" w:hAnsiTheme="minorHAnsi" w:cstheme="minorHAnsi"/>
          <w:color w:val="000000"/>
          <w:sz w:val="28"/>
          <w:szCs w:val="28"/>
        </w:rPr>
        <w:t>Retrieved</w:t>
      </w:r>
      <w:proofErr w:type="spellEnd"/>
      <w:r w:rsidRPr="00AF643A">
        <w:rPr>
          <w:rFonts w:asciiTheme="minorHAnsi" w:hAnsiTheme="minorHAnsi" w:cstheme="minorHAnsi"/>
          <w:color w:val="000000"/>
          <w:sz w:val="28"/>
          <w:szCs w:val="28"/>
        </w:rPr>
        <w:t xml:space="preserve"> from </w:t>
      </w:r>
      <w:hyperlink r:id="rId11" w:tgtFrame="_blank" w:history="1">
        <w:r w:rsidRPr="00AF643A">
          <w:rPr>
            <w:rStyle w:val="Hipervnculo"/>
            <w:rFonts w:asciiTheme="minorHAnsi" w:hAnsiTheme="minorHAnsi" w:cstheme="minorHAnsi"/>
            <w:sz w:val="28"/>
            <w:szCs w:val="28"/>
          </w:rPr>
          <w:t>https://hackernoon.com/6-essential-tips-on-how-to-become-a-full-stack-developer-1d10965aaead</w:t>
        </w:r>
      </w:hyperlink>
    </w:p>
    <w:p w14:paraId="4814B65C" w14:textId="77777777" w:rsidR="00210E9F" w:rsidRPr="00210E9F" w:rsidRDefault="00210E9F" w:rsidP="00210E9F">
      <w:pPr>
        <w:pStyle w:val="Contenido"/>
        <w:ind w:left="720"/>
        <w:jc w:val="both"/>
        <w:rPr>
          <w:noProof/>
        </w:rPr>
      </w:pPr>
    </w:p>
    <w:sectPr w:rsidR="00210E9F" w:rsidRPr="00210E9F" w:rsidSect="00AB02A7">
      <w:headerReference w:type="default" r:id="rId12"/>
      <w:footerReference w:type="default" r:id="rId1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8970C" w14:textId="77777777" w:rsidR="00CA58B7" w:rsidRDefault="00CA58B7">
      <w:r>
        <w:separator/>
      </w:r>
    </w:p>
    <w:p w14:paraId="04576255" w14:textId="77777777" w:rsidR="00CA58B7" w:rsidRDefault="00CA58B7"/>
  </w:endnote>
  <w:endnote w:type="continuationSeparator" w:id="0">
    <w:p w14:paraId="43A639F7" w14:textId="77777777" w:rsidR="00CA58B7" w:rsidRDefault="00CA58B7">
      <w:r>
        <w:continuationSeparator/>
      </w:r>
    </w:p>
    <w:p w14:paraId="5B0A860E" w14:textId="77777777" w:rsidR="00CA58B7" w:rsidRDefault="00CA58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4F585964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0B6A35A9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06890" w14:textId="77777777" w:rsidR="00CA58B7" w:rsidRDefault="00CA58B7">
      <w:r>
        <w:separator/>
      </w:r>
    </w:p>
    <w:p w14:paraId="7C681016" w14:textId="77777777" w:rsidR="00CA58B7" w:rsidRDefault="00CA58B7"/>
  </w:footnote>
  <w:footnote w:type="continuationSeparator" w:id="0">
    <w:p w14:paraId="4A00BC30" w14:textId="77777777" w:rsidR="00CA58B7" w:rsidRDefault="00CA58B7">
      <w:r>
        <w:continuationSeparator/>
      </w:r>
    </w:p>
    <w:p w14:paraId="19405B1A" w14:textId="77777777" w:rsidR="00CA58B7" w:rsidRDefault="00CA58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6CB37221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5FB1722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3B2E42B7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36E7E"/>
    <w:multiLevelType w:val="hybridMultilevel"/>
    <w:tmpl w:val="C6DC6824"/>
    <w:lvl w:ilvl="0" w:tplc="0ABC49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3356762"/>
    <w:multiLevelType w:val="hybridMultilevel"/>
    <w:tmpl w:val="D528D9AE"/>
    <w:lvl w:ilvl="0" w:tplc="1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9E6923"/>
    <w:multiLevelType w:val="hybridMultilevel"/>
    <w:tmpl w:val="F77867E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A2E00"/>
    <w:multiLevelType w:val="hybridMultilevel"/>
    <w:tmpl w:val="E822F274"/>
    <w:lvl w:ilvl="0" w:tplc="1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4E"/>
    <w:rsid w:val="00022B6C"/>
    <w:rsid w:val="0002482E"/>
    <w:rsid w:val="00050324"/>
    <w:rsid w:val="000747A0"/>
    <w:rsid w:val="000A0150"/>
    <w:rsid w:val="000B3A28"/>
    <w:rsid w:val="000E63C9"/>
    <w:rsid w:val="00112B77"/>
    <w:rsid w:val="00120246"/>
    <w:rsid w:val="00124910"/>
    <w:rsid w:val="00130E9D"/>
    <w:rsid w:val="00150A6D"/>
    <w:rsid w:val="00185B35"/>
    <w:rsid w:val="001E3B01"/>
    <w:rsid w:val="001F2BC8"/>
    <w:rsid w:val="001F5F6B"/>
    <w:rsid w:val="00210E9F"/>
    <w:rsid w:val="0021162D"/>
    <w:rsid w:val="00243EBC"/>
    <w:rsid w:val="00246A35"/>
    <w:rsid w:val="0026066C"/>
    <w:rsid w:val="00284348"/>
    <w:rsid w:val="002949E2"/>
    <w:rsid w:val="002B256F"/>
    <w:rsid w:val="002E0368"/>
    <w:rsid w:val="002F51F5"/>
    <w:rsid w:val="00312137"/>
    <w:rsid w:val="00330359"/>
    <w:rsid w:val="0033762F"/>
    <w:rsid w:val="0036043F"/>
    <w:rsid w:val="00360494"/>
    <w:rsid w:val="00366C7E"/>
    <w:rsid w:val="00384EA3"/>
    <w:rsid w:val="003A39A1"/>
    <w:rsid w:val="003C2191"/>
    <w:rsid w:val="003C5F24"/>
    <w:rsid w:val="003D3863"/>
    <w:rsid w:val="004110DE"/>
    <w:rsid w:val="00412775"/>
    <w:rsid w:val="0044085A"/>
    <w:rsid w:val="004B0C50"/>
    <w:rsid w:val="004B21A5"/>
    <w:rsid w:val="004E5FEE"/>
    <w:rsid w:val="004F4B4E"/>
    <w:rsid w:val="005037F0"/>
    <w:rsid w:val="00516A86"/>
    <w:rsid w:val="005275F6"/>
    <w:rsid w:val="0057204E"/>
    <w:rsid w:val="00572102"/>
    <w:rsid w:val="005F1BB0"/>
    <w:rsid w:val="00656C4D"/>
    <w:rsid w:val="006E5716"/>
    <w:rsid w:val="006F05C7"/>
    <w:rsid w:val="007302B3"/>
    <w:rsid w:val="00730733"/>
    <w:rsid w:val="007309A6"/>
    <w:rsid w:val="00730E3A"/>
    <w:rsid w:val="0073378D"/>
    <w:rsid w:val="00736AAF"/>
    <w:rsid w:val="00746935"/>
    <w:rsid w:val="00760218"/>
    <w:rsid w:val="00765B2A"/>
    <w:rsid w:val="00783A34"/>
    <w:rsid w:val="007C6B52"/>
    <w:rsid w:val="007D09F8"/>
    <w:rsid w:val="007D16C5"/>
    <w:rsid w:val="008607B1"/>
    <w:rsid w:val="00862FE4"/>
    <w:rsid w:val="0086389A"/>
    <w:rsid w:val="00870CC7"/>
    <w:rsid w:val="0087605E"/>
    <w:rsid w:val="00890CCC"/>
    <w:rsid w:val="008941AE"/>
    <w:rsid w:val="008B1FEE"/>
    <w:rsid w:val="00903C32"/>
    <w:rsid w:val="00916B16"/>
    <w:rsid w:val="009173B9"/>
    <w:rsid w:val="009309BB"/>
    <w:rsid w:val="0093335D"/>
    <w:rsid w:val="0093613E"/>
    <w:rsid w:val="00943026"/>
    <w:rsid w:val="00966B81"/>
    <w:rsid w:val="00977F79"/>
    <w:rsid w:val="009C7720"/>
    <w:rsid w:val="00A23AFA"/>
    <w:rsid w:val="00A31B3E"/>
    <w:rsid w:val="00A42BEB"/>
    <w:rsid w:val="00A532F3"/>
    <w:rsid w:val="00A8489E"/>
    <w:rsid w:val="00AB02A7"/>
    <w:rsid w:val="00AC29F3"/>
    <w:rsid w:val="00AF643A"/>
    <w:rsid w:val="00B17508"/>
    <w:rsid w:val="00B231E5"/>
    <w:rsid w:val="00B75606"/>
    <w:rsid w:val="00BC44A5"/>
    <w:rsid w:val="00BE4BC9"/>
    <w:rsid w:val="00C02B87"/>
    <w:rsid w:val="00C21AD9"/>
    <w:rsid w:val="00C4086D"/>
    <w:rsid w:val="00C525C5"/>
    <w:rsid w:val="00C70D2E"/>
    <w:rsid w:val="00CA1896"/>
    <w:rsid w:val="00CA58B7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47ED"/>
    <w:rsid w:val="00D86945"/>
    <w:rsid w:val="00D90290"/>
    <w:rsid w:val="00DC706A"/>
    <w:rsid w:val="00DD152F"/>
    <w:rsid w:val="00DE213F"/>
    <w:rsid w:val="00DF027C"/>
    <w:rsid w:val="00DF6A83"/>
    <w:rsid w:val="00E00A32"/>
    <w:rsid w:val="00E074A1"/>
    <w:rsid w:val="00E11472"/>
    <w:rsid w:val="00E22ACD"/>
    <w:rsid w:val="00E3205A"/>
    <w:rsid w:val="00E514F9"/>
    <w:rsid w:val="00E620B0"/>
    <w:rsid w:val="00E661A8"/>
    <w:rsid w:val="00E81B40"/>
    <w:rsid w:val="00EB0A2E"/>
    <w:rsid w:val="00EF555B"/>
    <w:rsid w:val="00F027BB"/>
    <w:rsid w:val="00F11DCF"/>
    <w:rsid w:val="00F162EA"/>
    <w:rsid w:val="00F52D27"/>
    <w:rsid w:val="00F5349B"/>
    <w:rsid w:val="00F57017"/>
    <w:rsid w:val="00F83527"/>
    <w:rsid w:val="00FA0CB3"/>
    <w:rsid w:val="00FB49F8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3C33B"/>
  <w15:docId w15:val="{323DD6FD-634E-4991-90F4-E58D0A6F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E114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0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es-CR" w:eastAsia="es-CR"/>
    </w:rPr>
  </w:style>
  <w:style w:type="character" w:styleId="Hipervnculo">
    <w:name w:val="Hyperlink"/>
    <w:basedOn w:val="Fuentedeprrafopredeter"/>
    <w:uiPriority w:val="99"/>
    <w:semiHidden/>
    <w:unhideWhenUsed/>
    <w:rsid w:val="00210E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ckernoon.com/6-essential-tips-on-how-to-become-a-full-stack-developer-1d10965aaead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geeksforgeeks.org/how-to-become-a-full-stack-web-developer-in-2019-a-complete-gui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eport.com/blog/full-stack-developer-vs-specializing-within-the-web-stack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ry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75BB83E1F74D9F9FFBE00362D4D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2C920-9CB3-4A0B-B654-9FEC9DB1B739}"/>
      </w:docPartPr>
      <w:docPartBody>
        <w:p w:rsidR="0039323D" w:rsidRDefault="00B919E1" w:rsidP="00B919E1">
          <w:pPr>
            <w:pStyle w:val="3D75BB83E1F74D9F9FFBE00362D4D804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noProof/>
              <w:lang w:bidi="es-ES"/>
            </w:rPr>
            <w:t>diciembre 7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9F9E0E55500B413E9121EE86193AE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0A555-C422-4BC8-B2D6-855619D415B7}"/>
      </w:docPartPr>
      <w:docPartBody>
        <w:p w:rsidR="0039323D" w:rsidRDefault="00B919E1" w:rsidP="00B919E1">
          <w:pPr>
            <w:pStyle w:val="9F9E0E55500B413E9121EE86193AE6B8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93BAAC6908524084A12BE663FEC76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259D9-2F8D-4910-8423-95DD9C3B2A4F}"/>
      </w:docPartPr>
      <w:docPartBody>
        <w:p w:rsidR="0039323D" w:rsidRDefault="00B919E1" w:rsidP="00B919E1">
          <w:pPr>
            <w:pStyle w:val="93BAAC6908524084A12BE663FEC76E1F"/>
          </w:pPr>
          <w:r>
            <w:rPr>
              <w:noProof/>
              <w:lang w:bidi="es-ES"/>
            </w:rPr>
            <w:t>Su nombre</w:t>
          </w:r>
        </w:p>
      </w:docPartBody>
    </w:docPart>
    <w:docPart>
      <w:docPartPr>
        <w:name w:val="4464856DFFCB4306AAF1A206E57D8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7CE8D-9B59-4ADE-B824-1969392FE073}"/>
      </w:docPartPr>
      <w:docPartBody>
        <w:p w:rsidR="00000000" w:rsidRDefault="0039323D" w:rsidP="0039323D">
          <w:pPr>
            <w:pStyle w:val="4464856DFFCB4306AAF1A206E57D81D3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E1"/>
    <w:rsid w:val="0039323D"/>
    <w:rsid w:val="00555F71"/>
    <w:rsid w:val="00B919E1"/>
    <w:rsid w:val="00DC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rsid w:val="00B919E1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sid w:val="00B919E1"/>
    <w:rPr>
      <w:caps/>
      <w:color w:val="44546A" w:themeColor="text2"/>
      <w:spacing w:val="20"/>
      <w:sz w:val="32"/>
      <w:lang w:val="es-ES" w:eastAsia="en-US"/>
    </w:rPr>
  </w:style>
  <w:style w:type="paragraph" w:customStyle="1" w:styleId="2B6E19768BE84372A163DAB7F90680BC">
    <w:name w:val="2B6E19768BE84372A163DAB7F90680BC"/>
  </w:style>
  <w:style w:type="paragraph" w:customStyle="1" w:styleId="3FCE94F03B774A5F8B0D73EA0C69BBB1">
    <w:name w:val="3FCE94F03B774A5F8B0D73EA0C69BBB1"/>
  </w:style>
  <w:style w:type="paragraph" w:customStyle="1" w:styleId="02AE63443EE041F5B53B4ACB674A86E8">
    <w:name w:val="02AE63443EE041F5B53B4ACB674A86E8"/>
  </w:style>
  <w:style w:type="paragraph" w:customStyle="1" w:styleId="B8C96EF0CA1342BE818D797FE3011759">
    <w:name w:val="B8C96EF0CA1342BE818D797FE3011759"/>
  </w:style>
  <w:style w:type="paragraph" w:customStyle="1" w:styleId="AC861F5C5A5749658EEFD2D5D476D964">
    <w:name w:val="AC861F5C5A5749658EEFD2D5D476D964"/>
  </w:style>
  <w:style w:type="paragraph" w:customStyle="1" w:styleId="9FF687183E2942CDA067A49A809D07F0">
    <w:name w:val="9FF687183E2942CDA067A49A809D07F0"/>
  </w:style>
  <w:style w:type="paragraph" w:customStyle="1" w:styleId="EBECFBA411E342739A7D85693F80BE93">
    <w:name w:val="EBECFBA411E342739A7D85693F80BE93"/>
  </w:style>
  <w:style w:type="paragraph" w:customStyle="1" w:styleId="9F76AE888E0A4ACDB96F54FF574BB3CE">
    <w:name w:val="9F76AE888E0A4ACDB96F54FF574BB3CE"/>
  </w:style>
  <w:style w:type="paragraph" w:customStyle="1" w:styleId="A0624001824C4FC497CB4487DA0A7424">
    <w:name w:val="A0624001824C4FC497CB4487DA0A7424"/>
    <w:rsid w:val="00B919E1"/>
  </w:style>
  <w:style w:type="paragraph" w:customStyle="1" w:styleId="B6B80CB0EBA64BA689A70CB807467822">
    <w:name w:val="B6B80CB0EBA64BA689A70CB807467822"/>
    <w:rsid w:val="00B919E1"/>
  </w:style>
  <w:style w:type="paragraph" w:customStyle="1" w:styleId="8301C5D0622F4BD982D6311B86B577D2">
    <w:name w:val="8301C5D0622F4BD982D6311B86B577D2"/>
    <w:rsid w:val="00B919E1"/>
  </w:style>
  <w:style w:type="paragraph" w:customStyle="1" w:styleId="A053F86AEDD040238CB4462E1148FCE2">
    <w:name w:val="A053F86AEDD040238CB4462E1148FCE2"/>
    <w:rsid w:val="00B919E1"/>
  </w:style>
  <w:style w:type="paragraph" w:customStyle="1" w:styleId="9D03B6C6D06541D09BF3CF674A058900">
    <w:name w:val="9D03B6C6D06541D09BF3CF674A058900"/>
    <w:rsid w:val="00B919E1"/>
  </w:style>
  <w:style w:type="paragraph" w:customStyle="1" w:styleId="779E76F47CBF48A7871AF7B3731EB4E0">
    <w:name w:val="779E76F47CBF48A7871AF7B3731EB4E0"/>
    <w:rsid w:val="00B919E1"/>
  </w:style>
  <w:style w:type="paragraph" w:customStyle="1" w:styleId="4C9A0C3760E04D55A4517D96A783C8C1">
    <w:name w:val="4C9A0C3760E04D55A4517D96A783C8C1"/>
    <w:rsid w:val="00B919E1"/>
  </w:style>
  <w:style w:type="paragraph" w:customStyle="1" w:styleId="837B16FBF44244FCB8DC7FD4CB65B7FB">
    <w:name w:val="837B16FBF44244FCB8DC7FD4CB65B7FB"/>
    <w:rsid w:val="00B919E1"/>
  </w:style>
  <w:style w:type="paragraph" w:customStyle="1" w:styleId="18BEEB6D4C084AA59B2B1EB27671A5DC">
    <w:name w:val="18BEEB6D4C084AA59B2B1EB27671A5DC"/>
    <w:rsid w:val="00B919E1"/>
  </w:style>
  <w:style w:type="paragraph" w:customStyle="1" w:styleId="3D75BB83E1F74D9F9FFBE00362D4D804">
    <w:name w:val="3D75BB83E1F74D9F9FFBE00362D4D804"/>
    <w:rsid w:val="00B919E1"/>
  </w:style>
  <w:style w:type="paragraph" w:customStyle="1" w:styleId="9F9E0E55500B413E9121EE86193AE6B8">
    <w:name w:val="9F9E0E55500B413E9121EE86193AE6B8"/>
    <w:rsid w:val="00B919E1"/>
  </w:style>
  <w:style w:type="paragraph" w:customStyle="1" w:styleId="93BAAC6908524084A12BE663FEC76E1F">
    <w:name w:val="93BAAC6908524084A12BE663FEC76E1F"/>
    <w:rsid w:val="00B919E1"/>
  </w:style>
  <w:style w:type="paragraph" w:customStyle="1" w:styleId="4464856DFFCB4306AAF1A206E57D81D3">
    <w:name w:val="4464856DFFCB4306AAF1A206E57D81D3"/>
    <w:rsid w:val="003932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Lery Jazmin Sánchez Calderón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503</TotalTime>
  <Pages>1</Pages>
  <Words>886</Words>
  <Characters>4879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Lery Jazmin Sanchez Calderon</dc:creator>
  <cp:keywords/>
  <cp:lastModifiedBy>Lery Jazmin Sanchez Calderon</cp:lastModifiedBy>
  <cp:revision>28</cp:revision>
  <cp:lastPrinted>2019-12-08T22:47:00Z</cp:lastPrinted>
  <dcterms:created xsi:type="dcterms:W3CDTF">2019-12-07T17:04:00Z</dcterms:created>
  <dcterms:modified xsi:type="dcterms:W3CDTF">2019-12-08T22:47:00Z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